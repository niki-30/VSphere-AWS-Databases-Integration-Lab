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1CD121" w14:textId="77777777" w:rsidR="00C66861" w:rsidRDefault="00C66861" w:rsidP="00C66861">
      <w:pPr>
        <w:pStyle w:val="Title"/>
        <w:jc w:val="center"/>
        <w:rPr>
          <w:rStyle w:val="BookTitle"/>
          <w:b w:val="0"/>
          <w:i w:val="0"/>
          <w:sz w:val="96"/>
          <w:szCs w:val="96"/>
        </w:rPr>
      </w:pPr>
    </w:p>
    <w:p w14:paraId="498F8F18" w14:textId="77777777" w:rsidR="00C66861" w:rsidRDefault="00C66861" w:rsidP="00C66861">
      <w:pPr>
        <w:pStyle w:val="Title"/>
        <w:jc w:val="center"/>
        <w:rPr>
          <w:rStyle w:val="BookTitle"/>
          <w:b w:val="0"/>
          <w:i w:val="0"/>
          <w:sz w:val="96"/>
          <w:szCs w:val="96"/>
        </w:rPr>
      </w:pPr>
    </w:p>
    <w:p w14:paraId="237156BA" w14:textId="77777777" w:rsidR="00C66861" w:rsidRPr="001A2FC2" w:rsidRDefault="00720221" w:rsidP="001A2FC2">
      <w:pPr>
        <w:jc w:val="center"/>
        <w:rPr>
          <w:rStyle w:val="BookTitle"/>
          <w:b w:val="0"/>
          <w:i w:val="0"/>
        </w:rPr>
      </w:pPr>
      <w:r>
        <w:rPr>
          <w:rStyle w:val="BookTitle"/>
          <w:b w:val="0"/>
          <w:i w:val="0"/>
        </w:rPr>
        <w:t>Lab 2</w:t>
      </w:r>
    </w:p>
    <w:p w14:paraId="4E18D5B1" w14:textId="77777777" w:rsidR="00C66861" w:rsidRDefault="00720221" w:rsidP="001A2FC2">
      <w:pPr>
        <w:jc w:val="center"/>
      </w:pPr>
      <w:r>
        <w:t>Nikita Dhingra</w:t>
      </w:r>
    </w:p>
    <w:p w14:paraId="0EC68151" w14:textId="77777777" w:rsidR="00C66861" w:rsidRDefault="00C66861">
      <w:pPr>
        <w:spacing w:line="276" w:lineRule="auto"/>
      </w:pPr>
      <w:r>
        <w:br w:type="page"/>
      </w:r>
    </w:p>
    <w:p w14:paraId="705BBBFE" w14:textId="77777777" w:rsidR="00C66861" w:rsidRDefault="00C66861">
      <w:pPr>
        <w:spacing w:line="276" w:lineRule="auto"/>
        <w:rPr>
          <w:rFonts w:asciiTheme="majorHAnsi" w:eastAsiaTheme="majorEastAsia" w:hAnsiTheme="majorHAnsi" w:cstheme="majorBidi"/>
          <w:spacing w:val="-10"/>
          <w:kern w:val="28"/>
          <w:sz w:val="56"/>
          <w:szCs w:val="56"/>
        </w:rPr>
      </w:pPr>
    </w:p>
    <w:bookmarkStart w:id="0" w:name="_Toc138110915" w:displacedByCustomXml="next"/>
    <w:sdt>
      <w:sdtPr>
        <w:rPr>
          <w:rFonts w:ascii="Arial" w:eastAsia="Times New Roman" w:hAnsi="Arial" w:cs="Times New Roman"/>
          <w:b w:val="0"/>
          <w:bCs/>
          <w:color w:val="auto"/>
          <w:sz w:val="20"/>
          <w:szCs w:val="24"/>
        </w:rPr>
        <w:id w:val="-238936104"/>
        <w:docPartObj>
          <w:docPartGallery w:val="Table of Contents"/>
          <w:docPartUnique/>
        </w:docPartObj>
      </w:sdtPr>
      <w:sdtEndPr>
        <w:rPr>
          <w:rFonts w:asciiTheme="minorHAnsi" w:hAnsiTheme="minorHAnsi"/>
          <w:bCs w:val="0"/>
          <w:noProof/>
          <w:sz w:val="24"/>
        </w:rPr>
      </w:sdtEndPr>
      <w:sdtContent>
        <w:p w14:paraId="0A47E8A0" w14:textId="77777777" w:rsidR="0082782C" w:rsidRDefault="0082782C" w:rsidP="00120CD5">
          <w:pPr>
            <w:pStyle w:val="Heading1"/>
          </w:pPr>
          <w:r>
            <w:t>Table of Contents</w:t>
          </w:r>
          <w:bookmarkEnd w:id="0"/>
        </w:p>
        <w:p w14:paraId="03B40497" w14:textId="77777777" w:rsidR="004E7C09" w:rsidRDefault="0082782C">
          <w:pPr>
            <w:pStyle w:val="TOC1"/>
            <w:tabs>
              <w:tab w:val="right" w:leader="dot" w:pos="9350"/>
            </w:tabs>
            <w:rPr>
              <w:rFonts w:eastAsiaTheme="minorEastAsia" w:cstheme="minorBidi"/>
              <w:b w:val="0"/>
              <w:bCs w:val="0"/>
              <w:noProof/>
              <w:kern w:val="2"/>
              <w:sz w:val="22"/>
              <w:szCs w:val="22"/>
              <w:lang w:val="en-IN" w:eastAsia="en-IN"/>
              <w14:ligatures w14:val="standardContextual"/>
            </w:rPr>
          </w:pPr>
          <w:r>
            <w:rPr>
              <w:b w:val="0"/>
              <w:bCs w:val="0"/>
            </w:rPr>
            <w:fldChar w:fldCharType="begin"/>
          </w:r>
          <w:r>
            <w:instrText xml:space="preserve"> TOC \o "1-3" \h \z \u </w:instrText>
          </w:r>
          <w:r>
            <w:rPr>
              <w:b w:val="0"/>
              <w:bCs w:val="0"/>
            </w:rPr>
            <w:fldChar w:fldCharType="separate"/>
          </w:r>
          <w:hyperlink w:anchor="_Toc138110915" w:history="1">
            <w:r w:rsidR="004E7C09" w:rsidRPr="00FD761F">
              <w:rPr>
                <w:rStyle w:val="Hyperlink"/>
                <w:noProof/>
              </w:rPr>
              <w:t>Table of Contents</w:t>
            </w:r>
            <w:r w:rsidR="004E7C09">
              <w:rPr>
                <w:noProof/>
                <w:webHidden/>
              </w:rPr>
              <w:tab/>
            </w:r>
            <w:r w:rsidR="004E7C09">
              <w:rPr>
                <w:noProof/>
                <w:webHidden/>
              </w:rPr>
              <w:fldChar w:fldCharType="begin"/>
            </w:r>
            <w:r w:rsidR="004E7C09">
              <w:rPr>
                <w:noProof/>
                <w:webHidden/>
              </w:rPr>
              <w:instrText xml:space="preserve"> PAGEREF _Toc138110915 \h </w:instrText>
            </w:r>
            <w:r w:rsidR="004E7C09">
              <w:rPr>
                <w:noProof/>
                <w:webHidden/>
              </w:rPr>
            </w:r>
            <w:r w:rsidR="004E7C09">
              <w:rPr>
                <w:noProof/>
                <w:webHidden/>
              </w:rPr>
              <w:fldChar w:fldCharType="separate"/>
            </w:r>
            <w:r w:rsidR="004E7C09">
              <w:rPr>
                <w:noProof/>
                <w:webHidden/>
              </w:rPr>
              <w:t>2</w:t>
            </w:r>
            <w:r w:rsidR="004E7C09">
              <w:rPr>
                <w:noProof/>
                <w:webHidden/>
              </w:rPr>
              <w:fldChar w:fldCharType="end"/>
            </w:r>
          </w:hyperlink>
        </w:p>
        <w:p w14:paraId="2C20CCC1" w14:textId="77777777" w:rsidR="004E7C09" w:rsidRDefault="00000000">
          <w:pPr>
            <w:pStyle w:val="TOC1"/>
            <w:tabs>
              <w:tab w:val="right" w:leader="dot" w:pos="9350"/>
            </w:tabs>
            <w:rPr>
              <w:rFonts w:eastAsiaTheme="minorEastAsia" w:cstheme="minorBidi"/>
              <w:b w:val="0"/>
              <w:bCs w:val="0"/>
              <w:noProof/>
              <w:kern w:val="2"/>
              <w:sz w:val="22"/>
              <w:szCs w:val="22"/>
              <w:lang w:val="en-IN" w:eastAsia="en-IN"/>
              <w14:ligatures w14:val="standardContextual"/>
            </w:rPr>
          </w:pPr>
          <w:hyperlink w:anchor="_Toc138110916" w:history="1">
            <w:r w:rsidR="004E7C09" w:rsidRPr="00FD761F">
              <w:rPr>
                <w:rStyle w:val="Hyperlink"/>
                <w:noProof/>
              </w:rPr>
              <w:t>Lab 2</w:t>
            </w:r>
            <w:r w:rsidR="004E7C09">
              <w:rPr>
                <w:noProof/>
                <w:webHidden/>
              </w:rPr>
              <w:tab/>
            </w:r>
            <w:r w:rsidR="004E7C09">
              <w:rPr>
                <w:noProof/>
                <w:webHidden/>
              </w:rPr>
              <w:fldChar w:fldCharType="begin"/>
            </w:r>
            <w:r w:rsidR="004E7C09">
              <w:rPr>
                <w:noProof/>
                <w:webHidden/>
              </w:rPr>
              <w:instrText xml:space="preserve"> PAGEREF _Toc138110916 \h </w:instrText>
            </w:r>
            <w:r w:rsidR="004E7C09">
              <w:rPr>
                <w:noProof/>
                <w:webHidden/>
              </w:rPr>
            </w:r>
            <w:r w:rsidR="004E7C09">
              <w:rPr>
                <w:noProof/>
                <w:webHidden/>
              </w:rPr>
              <w:fldChar w:fldCharType="separate"/>
            </w:r>
            <w:r w:rsidR="004E7C09">
              <w:rPr>
                <w:noProof/>
                <w:webHidden/>
              </w:rPr>
              <w:t>3</w:t>
            </w:r>
            <w:r w:rsidR="004E7C09">
              <w:rPr>
                <w:noProof/>
                <w:webHidden/>
              </w:rPr>
              <w:fldChar w:fldCharType="end"/>
            </w:r>
          </w:hyperlink>
        </w:p>
        <w:p w14:paraId="015BCEED" w14:textId="77777777" w:rsidR="004E7C09" w:rsidRDefault="00000000">
          <w:pPr>
            <w:pStyle w:val="TOC2"/>
            <w:tabs>
              <w:tab w:val="right" w:leader="dot" w:pos="9350"/>
            </w:tabs>
            <w:rPr>
              <w:rFonts w:eastAsiaTheme="minorEastAsia" w:cstheme="minorBidi"/>
              <w:b w:val="0"/>
              <w:bCs w:val="0"/>
              <w:noProof/>
              <w:kern w:val="2"/>
              <w:lang w:val="en-IN" w:eastAsia="en-IN"/>
              <w14:ligatures w14:val="standardContextual"/>
            </w:rPr>
          </w:pPr>
          <w:hyperlink w:anchor="_Toc138110917" w:history="1">
            <w:r w:rsidR="004E7C09" w:rsidRPr="00FD761F">
              <w:rPr>
                <w:rStyle w:val="Hyperlink"/>
                <w:noProof/>
              </w:rPr>
              <w:t>Description</w:t>
            </w:r>
            <w:r w:rsidR="004E7C09">
              <w:rPr>
                <w:noProof/>
                <w:webHidden/>
              </w:rPr>
              <w:tab/>
            </w:r>
            <w:r w:rsidR="004E7C09">
              <w:rPr>
                <w:noProof/>
                <w:webHidden/>
              </w:rPr>
              <w:fldChar w:fldCharType="begin"/>
            </w:r>
            <w:r w:rsidR="004E7C09">
              <w:rPr>
                <w:noProof/>
                <w:webHidden/>
              </w:rPr>
              <w:instrText xml:space="preserve"> PAGEREF _Toc138110917 \h </w:instrText>
            </w:r>
            <w:r w:rsidR="004E7C09">
              <w:rPr>
                <w:noProof/>
                <w:webHidden/>
              </w:rPr>
            </w:r>
            <w:r w:rsidR="004E7C09">
              <w:rPr>
                <w:noProof/>
                <w:webHidden/>
              </w:rPr>
              <w:fldChar w:fldCharType="separate"/>
            </w:r>
            <w:r w:rsidR="004E7C09">
              <w:rPr>
                <w:noProof/>
                <w:webHidden/>
              </w:rPr>
              <w:t>3</w:t>
            </w:r>
            <w:r w:rsidR="004E7C09">
              <w:rPr>
                <w:noProof/>
                <w:webHidden/>
              </w:rPr>
              <w:fldChar w:fldCharType="end"/>
            </w:r>
          </w:hyperlink>
        </w:p>
        <w:p w14:paraId="3A1E0029" w14:textId="77777777" w:rsidR="004E7C09" w:rsidRDefault="00000000">
          <w:pPr>
            <w:pStyle w:val="TOC2"/>
            <w:tabs>
              <w:tab w:val="right" w:leader="dot" w:pos="9350"/>
            </w:tabs>
            <w:rPr>
              <w:rFonts w:eastAsiaTheme="minorEastAsia" w:cstheme="minorBidi"/>
              <w:b w:val="0"/>
              <w:bCs w:val="0"/>
              <w:noProof/>
              <w:kern w:val="2"/>
              <w:lang w:val="en-IN" w:eastAsia="en-IN"/>
              <w14:ligatures w14:val="standardContextual"/>
            </w:rPr>
          </w:pPr>
          <w:hyperlink w:anchor="_Toc138110918" w:history="1">
            <w:r w:rsidR="004E7C09" w:rsidRPr="00FD761F">
              <w:rPr>
                <w:rStyle w:val="Hyperlink"/>
                <w:noProof/>
              </w:rPr>
              <w:t>Preparation</w:t>
            </w:r>
            <w:r w:rsidR="004E7C09">
              <w:rPr>
                <w:noProof/>
                <w:webHidden/>
              </w:rPr>
              <w:tab/>
            </w:r>
            <w:r w:rsidR="004E7C09">
              <w:rPr>
                <w:noProof/>
                <w:webHidden/>
              </w:rPr>
              <w:fldChar w:fldCharType="begin"/>
            </w:r>
            <w:r w:rsidR="004E7C09">
              <w:rPr>
                <w:noProof/>
                <w:webHidden/>
              </w:rPr>
              <w:instrText xml:space="preserve"> PAGEREF _Toc138110918 \h </w:instrText>
            </w:r>
            <w:r w:rsidR="004E7C09">
              <w:rPr>
                <w:noProof/>
                <w:webHidden/>
              </w:rPr>
            </w:r>
            <w:r w:rsidR="004E7C09">
              <w:rPr>
                <w:noProof/>
                <w:webHidden/>
              </w:rPr>
              <w:fldChar w:fldCharType="separate"/>
            </w:r>
            <w:r w:rsidR="004E7C09">
              <w:rPr>
                <w:noProof/>
                <w:webHidden/>
              </w:rPr>
              <w:t>3</w:t>
            </w:r>
            <w:r w:rsidR="004E7C09">
              <w:rPr>
                <w:noProof/>
                <w:webHidden/>
              </w:rPr>
              <w:fldChar w:fldCharType="end"/>
            </w:r>
          </w:hyperlink>
        </w:p>
        <w:p w14:paraId="2BF9093A" w14:textId="77777777" w:rsidR="004E7C09" w:rsidRDefault="00000000">
          <w:pPr>
            <w:pStyle w:val="TOC2"/>
            <w:tabs>
              <w:tab w:val="right" w:leader="dot" w:pos="9350"/>
            </w:tabs>
            <w:rPr>
              <w:rFonts w:eastAsiaTheme="minorEastAsia" w:cstheme="minorBidi"/>
              <w:b w:val="0"/>
              <w:bCs w:val="0"/>
              <w:noProof/>
              <w:kern w:val="2"/>
              <w:lang w:val="en-IN" w:eastAsia="en-IN"/>
              <w14:ligatures w14:val="standardContextual"/>
            </w:rPr>
          </w:pPr>
          <w:hyperlink w:anchor="_Toc138110919" w:history="1">
            <w:r w:rsidR="004E7C09" w:rsidRPr="00FD761F">
              <w:rPr>
                <w:rStyle w:val="Hyperlink"/>
                <w:noProof/>
              </w:rPr>
              <w:t>Observations</w:t>
            </w:r>
            <w:r w:rsidR="004E7C09">
              <w:rPr>
                <w:noProof/>
                <w:webHidden/>
              </w:rPr>
              <w:tab/>
            </w:r>
            <w:r w:rsidR="004E7C09">
              <w:rPr>
                <w:noProof/>
                <w:webHidden/>
              </w:rPr>
              <w:fldChar w:fldCharType="begin"/>
            </w:r>
            <w:r w:rsidR="004E7C09">
              <w:rPr>
                <w:noProof/>
                <w:webHidden/>
              </w:rPr>
              <w:instrText xml:space="preserve"> PAGEREF _Toc138110919 \h </w:instrText>
            </w:r>
            <w:r w:rsidR="004E7C09">
              <w:rPr>
                <w:noProof/>
                <w:webHidden/>
              </w:rPr>
            </w:r>
            <w:r w:rsidR="004E7C09">
              <w:rPr>
                <w:noProof/>
                <w:webHidden/>
              </w:rPr>
              <w:fldChar w:fldCharType="separate"/>
            </w:r>
            <w:r w:rsidR="004E7C09">
              <w:rPr>
                <w:noProof/>
                <w:webHidden/>
              </w:rPr>
              <w:t>3</w:t>
            </w:r>
            <w:r w:rsidR="004E7C09">
              <w:rPr>
                <w:noProof/>
                <w:webHidden/>
              </w:rPr>
              <w:fldChar w:fldCharType="end"/>
            </w:r>
          </w:hyperlink>
        </w:p>
        <w:p w14:paraId="0BE3BD55" w14:textId="77777777" w:rsidR="004E7C09" w:rsidRDefault="00000000">
          <w:pPr>
            <w:pStyle w:val="TOC2"/>
            <w:tabs>
              <w:tab w:val="right" w:leader="dot" w:pos="9350"/>
            </w:tabs>
            <w:rPr>
              <w:rFonts w:eastAsiaTheme="minorEastAsia" w:cstheme="minorBidi"/>
              <w:b w:val="0"/>
              <w:bCs w:val="0"/>
              <w:noProof/>
              <w:kern w:val="2"/>
              <w:lang w:val="en-IN" w:eastAsia="en-IN"/>
              <w14:ligatures w14:val="standardContextual"/>
            </w:rPr>
          </w:pPr>
          <w:hyperlink w:anchor="_Toc138110920" w:history="1">
            <w:r w:rsidR="004E7C09" w:rsidRPr="00FD761F">
              <w:rPr>
                <w:rStyle w:val="Hyperlink"/>
                <w:noProof/>
              </w:rPr>
              <w:t>Screenshots</w:t>
            </w:r>
            <w:r w:rsidR="004E7C09">
              <w:rPr>
                <w:noProof/>
                <w:webHidden/>
              </w:rPr>
              <w:tab/>
            </w:r>
            <w:r w:rsidR="004E7C09">
              <w:rPr>
                <w:noProof/>
                <w:webHidden/>
              </w:rPr>
              <w:fldChar w:fldCharType="begin"/>
            </w:r>
            <w:r w:rsidR="004E7C09">
              <w:rPr>
                <w:noProof/>
                <w:webHidden/>
              </w:rPr>
              <w:instrText xml:space="preserve"> PAGEREF _Toc138110920 \h </w:instrText>
            </w:r>
            <w:r w:rsidR="004E7C09">
              <w:rPr>
                <w:noProof/>
                <w:webHidden/>
              </w:rPr>
            </w:r>
            <w:r w:rsidR="004E7C09">
              <w:rPr>
                <w:noProof/>
                <w:webHidden/>
              </w:rPr>
              <w:fldChar w:fldCharType="separate"/>
            </w:r>
            <w:r w:rsidR="004E7C09">
              <w:rPr>
                <w:noProof/>
                <w:webHidden/>
              </w:rPr>
              <w:t>5</w:t>
            </w:r>
            <w:r w:rsidR="004E7C09">
              <w:rPr>
                <w:noProof/>
                <w:webHidden/>
              </w:rPr>
              <w:fldChar w:fldCharType="end"/>
            </w:r>
          </w:hyperlink>
        </w:p>
        <w:p w14:paraId="3AE30F64" w14:textId="77777777" w:rsidR="004E7C09" w:rsidRDefault="00000000">
          <w:pPr>
            <w:pStyle w:val="TOC2"/>
            <w:tabs>
              <w:tab w:val="right" w:leader="dot" w:pos="9350"/>
            </w:tabs>
            <w:rPr>
              <w:rFonts w:eastAsiaTheme="minorEastAsia" w:cstheme="minorBidi"/>
              <w:b w:val="0"/>
              <w:bCs w:val="0"/>
              <w:noProof/>
              <w:kern w:val="2"/>
              <w:lang w:val="en-IN" w:eastAsia="en-IN"/>
              <w14:ligatures w14:val="standardContextual"/>
            </w:rPr>
          </w:pPr>
          <w:hyperlink w:anchor="_Toc138110921" w:history="1">
            <w:r w:rsidR="004E7C09" w:rsidRPr="00FD761F">
              <w:rPr>
                <w:rStyle w:val="Hyperlink"/>
                <w:noProof/>
              </w:rPr>
              <w:t>Reflection</w:t>
            </w:r>
            <w:r w:rsidR="004E7C09">
              <w:rPr>
                <w:noProof/>
                <w:webHidden/>
              </w:rPr>
              <w:tab/>
            </w:r>
            <w:r w:rsidR="004E7C09">
              <w:rPr>
                <w:noProof/>
                <w:webHidden/>
              </w:rPr>
              <w:fldChar w:fldCharType="begin"/>
            </w:r>
            <w:r w:rsidR="004E7C09">
              <w:rPr>
                <w:noProof/>
                <w:webHidden/>
              </w:rPr>
              <w:instrText xml:space="preserve"> PAGEREF _Toc138110921 \h </w:instrText>
            </w:r>
            <w:r w:rsidR="004E7C09">
              <w:rPr>
                <w:noProof/>
                <w:webHidden/>
              </w:rPr>
            </w:r>
            <w:r w:rsidR="004E7C09">
              <w:rPr>
                <w:noProof/>
                <w:webHidden/>
              </w:rPr>
              <w:fldChar w:fldCharType="separate"/>
            </w:r>
            <w:r w:rsidR="004E7C09">
              <w:rPr>
                <w:noProof/>
                <w:webHidden/>
              </w:rPr>
              <w:t>22</w:t>
            </w:r>
            <w:r w:rsidR="004E7C09">
              <w:rPr>
                <w:noProof/>
                <w:webHidden/>
              </w:rPr>
              <w:fldChar w:fldCharType="end"/>
            </w:r>
          </w:hyperlink>
        </w:p>
        <w:p w14:paraId="33D23AEF" w14:textId="77777777" w:rsidR="0082782C" w:rsidRDefault="0082782C">
          <w:r>
            <w:rPr>
              <w:b/>
              <w:bCs/>
              <w:noProof/>
            </w:rPr>
            <w:fldChar w:fldCharType="end"/>
          </w:r>
        </w:p>
      </w:sdtContent>
    </w:sdt>
    <w:p w14:paraId="232BA0DE" w14:textId="77777777" w:rsidR="0082782C" w:rsidRDefault="0082782C">
      <w:pPr>
        <w:spacing w:line="276" w:lineRule="auto"/>
      </w:pPr>
      <w:r>
        <w:br w:type="page"/>
      </w:r>
    </w:p>
    <w:p w14:paraId="5BC72768" w14:textId="77777777" w:rsidR="00C66861" w:rsidRDefault="00C66861">
      <w:pPr>
        <w:spacing w:line="276" w:lineRule="auto"/>
        <w:rPr>
          <w:rFonts w:asciiTheme="majorHAnsi" w:eastAsiaTheme="majorEastAsia" w:hAnsiTheme="majorHAnsi" w:cstheme="majorBidi"/>
          <w:color w:val="365F91" w:themeColor="accent1" w:themeShade="BF"/>
          <w:sz w:val="32"/>
          <w:szCs w:val="32"/>
        </w:rPr>
      </w:pPr>
    </w:p>
    <w:p w14:paraId="023FBAEB" w14:textId="77777777" w:rsidR="00C66861" w:rsidRPr="00120CD5" w:rsidRDefault="00C66861" w:rsidP="00120CD5">
      <w:pPr>
        <w:pStyle w:val="Heading1"/>
      </w:pPr>
      <w:bookmarkStart w:id="1" w:name="_Toc138110916"/>
      <w:r w:rsidRPr="00120CD5">
        <w:t xml:space="preserve">Lab </w:t>
      </w:r>
      <w:r w:rsidR="003B4509">
        <w:t>2</w:t>
      </w:r>
      <w:bookmarkEnd w:id="1"/>
    </w:p>
    <w:p w14:paraId="61F27FB1" w14:textId="77777777" w:rsidR="00D300DD" w:rsidRDefault="00D300DD" w:rsidP="00D300DD">
      <w:pPr>
        <w:pStyle w:val="Heading2"/>
      </w:pPr>
      <w:bookmarkStart w:id="2" w:name="_Toc138110917"/>
      <w:r>
        <w:t>Description</w:t>
      </w:r>
      <w:bookmarkEnd w:id="2"/>
    </w:p>
    <w:p w14:paraId="2F199D98" w14:textId="77777777" w:rsidR="002A34B8" w:rsidRPr="002A34B8" w:rsidRDefault="002A34B8" w:rsidP="002A34B8">
      <w:r>
        <w:t xml:space="preserve">This lab assignment </w:t>
      </w:r>
      <w:r w:rsidRPr="002A34B8">
        <w:t xml:space="preserve">includes </w:t>
      </w:r>
      <w:r>
        <w:t>six tasks</w:t>
      </w:r>
      <w:r w:rsidRPr="002A34B8">
        <w:t xml:space="preserve"> that will deploy another app</w:t>
      </w:r>
      <w:r>
        <w:t>lication</w:t>
      </w:r>
      <w:r w:rsidRPr="002A34B8">
        <w:t xml:space="preserve"> on an AWS Linux machin</w:t>
      </w:r>
      <w:r>
        <w:t>e</w:t>
      </w:r>
      <w:r w:rsidRPr="002A34B8">
        <w:t>, install</w:t>
      </w:r>
      <w:r>
        <w:t xml:space="preserve">ation of </w:t>
      </w:r>
      <w:r w:rsidRPr="002A34B8">
        <w:t>prerequisites, build</w:t>
      </w:r>
      <w:r>
        <w:t>ing</w:t>
      </w:r>
      <w:r w:rsidRPr="002A34B8">
        <w:t xml:space="preserve"> a new database, and </w:t>
      </w:r>
      <w:r>
        <w:t>connection</w:t>
      </w:r>
      <w:r w:rsidRPr="002A34B8">
        <w:t xml:space="preserve"> </w:t>
      </w:r>
      <w:r>
        <w:t>of</w:t>
      </w:r>
      <w:r w:rsidRPr="002A34B8">
        <w:t xml:space="preserve"> the Hospital app</w:t>
      </w:r>
      <w:r>
        <w:t>lication which was</w:t>
      </w:r>
      <w:r w:rsidRPr="002A34B8">
        <w:t xml:space="preserve"> </w:t>
      </w:r>
      <w:r>
        <w:t>created in the lab activity 1.</w:t>
      </w:r>
    </w:p>
    <w:p w14:paraId="04BF971B" w14:textId="77777777" w:rsidR="00342C26" w:rsidRDefault="00342C26" w:rsidP="00133588">
      <w:pPr>
        <w:pStyle w:val="Heading2"/>
      </w:pPr>
      <w:bookmarkStart w:id="3" w:name="_Toc138110918"/>
      <w:r>
        <w:t>Preparation</w:t>
      </w:r>
      <w:bookmarkEnd w:id="3"/>
    </w:p>
    <w:p w14:paraId="451493D7" w14:textId="77777777" w:rsidR="00B308A2" w:rsidRPr="00B308A2" w:rsidRDefault="00B308A2" w:rsidP="00B308A2">
      <w:r>
        <w:t>Following the document provided to us and following the steps given in the document.</w:t>
      </w:r>
    </w:p>
    <w:p w14:paraId="41787F50" w14:textId="77777777" w:rsidR="0002496E" w:rsidRDefault="00133588" w:rsidP="009F6E35">
      <w:pPr>
        <w:pStyle w:val="Heading2"/>
        <w:rPr>
          <w:rStyle w:val="fieldlabel"/>
          <w:rFonts w:asciiTheme="minorHAnsi" w:hAnsiTheme="minorHAnsi"/>
          <w:color w:val="000000" w:themeColor="text1"/>
          <w:sz w:val="24"/>
        </w:rPr>
      </w:pPr>
      <w:bookmarkStart w:id="4" w:name="_Toc138110919"/>
      <w:r w:rsidRPr="009F6E35">
        <w:rPr>
          <w:rStyle w:val="fieldlabel"/>
          <w:rFonts w:asciiTheme="minorHAnsi" w:hAnsiTheme="minorHAnsi"/>
          <w:color w:val="000000" w:themeColor="text1"/>
          <w:sz w:val="24"/>
        </w:rPr>
        <w:t>Observations</w:t>
      </w:r>
      <w:bookmarkEnd w:id="4"/>
    </w:p>
    <w:p w14:paraId="46B90298" w14:textId="77777777" w:rsidR="00B308A2" w:rsidRDefault="00B308A2" w:rsidP="00B308A2">
      <w:r>
        <w:t xml:space="preserve">I personally observed that there was a very unexpected error for me, Apache was running smoothly still I was not able to proceed further due to Apache error. So, I started the installation again and did till task 3 again then I was able to the rest of the assignment. </w:t>
      </w:r>
    </w:p>
    <w:p w14:paraId="42A55597" w14:textId="77777777" w:rsidR="00B308A2" w:rsidRDefault="00B308A2" w:rsidP="00B308A2">
      <w:r>
        <w:t>Also I observed the public IP address of t</w:t>
      </w:r>
      <w:r w:rsidR="00D226E4">
        <w:t>he EC2 instance keeps on changing so while connecting to the filezilla we needed to change the IP address while connecting.</w:t>
      </w:r>
    </w:p>
    <w:p w14:paraId="5BD1498F" w14:textId="77777777" w:rsidR="00D226E4" w:rsidRPr="000C6316" w:rsidRDefault="00D226E4" w:rsidP="00B308A2">
      <w:r w:rsidRPr="000C6316">
        <w:t xml:space="preserve">Question and Answers: </w:t>
      </w:r>
    </w:p>
    <w:p w14:paraId="06FFECA3" w14:textId="77777777" w:rsidR="00D226E4" w:rsidRPr="000C6316" w:rsidRDefault="00D226E4" w:rsidP="00B308A2">
      <w:pPr>
        <w:rPr>
          <w:rFonts w:eastAsiaTheme="minorHAnsi" w:cs="Times"/>
          <w:bCs/>
          <w:color w:val="000000" w:themeColor="text1"/>
        </w:rPr>
      </w:pPr>
      <w:r w:rsidRPr="000C6316">
        <w:t>Q1)</w:t>
      </w:r>
      <w:r w:rsidRPr="000C6316">
        <w:rPr>
          <w:rFonts w:eastAsiaTheme="minorHAnsi" w:cs="Times"/>
          <w:b/>
          <w:color w:val="000000" w:themeColor="text1"/>
        </w:rPr>
        <w:t xml:space="preserve"> </w:t>
      </w:r>
      <w:r w:rsidRPr="000C6316">
        <w:rPr>
          <w:rFonts w:eastAsiaTheme="minorHAnsi" w:cs="Times"/>
          <w:bCs/>
          <w:color w:val="000000" w:themeColor="text1"/>
        </w:rPr>
        <w:t>Define what this Key Pair is and what it do and used for?</w:t>
      </w:r>
    </w:p>
    <w:p w14:paraId="2325DC18" w14:textId="77777777" w:rsidR="00D226E4" w:rsidRPr="000C6316" w:rsidRDefault="00D226E4" w:rsidP="00B308A2">
      <w:pPr>
        <w:rPr>
          <w:rFonts w:eastAsiaTheme="minorHAnsi" w:cstheme="minorHAnsi"/>
          <w:bCs/>
          <w:color w:val="000000" w:themeColor="text1"/>
        </w:rPr>
      </w:pPr>
      <w:r w:rsidRPr="000C6316">
        <w:rPr>
          <w:rFonts w:eastAsiaTheme="minorHAnsi" w:cstheme="minorHAnsi"/>
          <w:bCs/>
          <w:color w:val="000000" w:themeColor="text1"/>
        </w:rPr>
        <w:t xml:space="preserve">Answer: </w:t>
      </w:r>
      <w:r w:rsidR="006C5245" w:rsidRPr="000C6316">
        <w:rPr>
          <w:rFonts w:eastAsiaTheme="minorHAnsi" w:cstheme="minorHAnsi"/>
          <w:bCs/>
          <w:color w:val="000000" w:themeColor="text1"/>
        </w:rPr>
        <w:t>In AWS, a key pair is a set of two cryptographic keys that are used for authentication and secure communication. It is made up of a key that is private and a key that is publicly accessible.</w:t>
      </w:r>
      <w:r w:rsidR="006C294E" w:rsidRPr="000C6316">
        <w:rPr>
          <w:rFonts w:cstheme="minorHAnsi"/>
        </w:rPr>
        <w:t xml:space="preserve"> </w:t>
      </w:r>
      <w:r w:rsidR="006C294E" w:rsidRPr="000C6316">
        <w:rPr>
          <w:rFonts w:eastAsiaTheme="minorHAnsi" w:cstheme="minorHAnsi"/>
          <w:bCs/>
          <w:color w:val="000000" w:themeColor="text1"/>
        </w:rPr>
        <w:t>Public Key: A file that can be readily shared to others is the public key.</w:t>
      </w:r>
      <w:r w:rsidR="006C294E" w:rsidRPr="000C6316">
        <w:rPr>
          <w:rFonts w:cstheme="minorHAnsi"/>
        </w:rPr>
        <w:t xml:space="preserve"> While the </w:t>
      </w:r>
      <w:r w:rsidR="006C294E" w:rsidRPr="000C6316">
        <w:rPr>
          <w:rFonts w:eastAsiaTheme="minorHAnsi" w:cstheme="minorHAnsi"/>
          <w:bCs/>
          <w:color w:val="000000" w:themeColor="text1"/>
        </w:rPr>
        <w:t>data which has been encrypted with the associated public key is decrypted using the private key which is proctected and secured , also must not be shared with anyone else.</w:t>
      </w:r>
      <w:r w:rsidR="006C5245" w:rsidRPr="000C6316">
        <w:rPr>
          <w:rFonts w:cstheme="minorHAnsi"/>
        </w:rPr>
        <w:t xml:space="preserve"> </w:t>
      </w:r>
      <w:r w:rsidR="00B8707A" w:rsidRPr="000C6316">
        <w:rPr>
          <w:rFonts w:eastAsiaTheme="minorHAnsi" w:cstheme="minorHAnsi"/>
          <w:bCs/>
          <w:color w:val="000000" w:themeColor="text1"/>
        </w:rPr>
        <w:t>K</w:t>
      </w:r>
      <w:r w:rsidR="006C5245" w:rsidRPr="000C6316">
        <w:rPr>
          <w:rFonts w:eastAsiaTheme="minorHAnsi" w:cstheme="minorHAnsi"/>
          <w:bCs/>
          <w:color w:val="000000" w:themeColor="text1"/>
        </w:rPr>
        <w:t>ey pairs offer a simpler and safe way to authenticate with AWS instances.</w:t>
      </w:r>
    </w:p>
    <w:p w14:paraId="7E794501" w14:textId="77777777" w:rsidR="00533A1C" w:rsidRPr="000C6316" w:rsidRDefault="00533A1C" w:rsidP="00B308A2">
      <w:pPr>
        <w:rPr>
          <w:rFonts w:eastAsiaTheme="minorHAnsi" w:cstheme="minorHAnsi"/>
          <w:bCs/>
        </w:rPr>
      </w:pPr>
      <w:r w:rsidRPr="000C6316">
        <w:rPr>
          <w:rFonts w:eastAsiaTheme="minorHAnsi" w:cstheme="minorHAnsi"/>
          <w:bCs/>
          <w:color w:val="000000" w:themeColor="text1"/>
        </w:rPr>
        <w:t xml:space="preserve">Q2) </w:t>
      </w:r>
      <w:r w:rsidRPr="000C6316">
        <w:rPr>
          <w:rFonts w:eastAsiaTheme="minorHAnsi" w:cstheme="minorHAnsi"/>
          <w:bCs/>
        </w:rPr>
        <w:t>What is purpose of generating privatekey?</w:t>
      </w:r>
    </w:p>
    <w:p w14:paraId="0D5931B9" w14:textId="77777777" w:rsidR="00533A1C" w:rsidRPr="000C6316" w:rsidRDefault="00533A1C" w:rsidP="00B308A2">
      <w:pPr>
        <w:rPr>
          <w:rFonts w:eastAsiaTheme="minorHAnsi" w:cstheme="minorHAnsi"/>
          <w:bCs/>
          <w:color w:val="000000" w:themeColor="text1"/>
        </w:rPr>
      </w:pPr>
      <w:r w:rsidRPr="000C6316">
        <w:rPr>
          <w:rFonts w:eastAsiaTheme="minorHAnsi" w:cstheme="minorHAnsi"/>
          <w:bCs/>
        </w:rPr>
        <w:t xml:space="preserve">Answer:  </w:t>
      </w:r>
      <w:r w:rsidR="002F7241" w:rsidRPr="000C6316">
        <w:rPr>
          <w:rFonts w:eastAsiaTheme="minorHAnsi" w:cstheme="minorHAnsi"/>
          <w:bCs/>
        </w:rPr>
        <w:t>Given that it is needed for important processes like authentication and encryption private key needs to be securely protect and kept securely.</w:t>
      </w:r>
      <w:r w:rsidR="002F7241" w:rsidRPr="000C6316">
        <w:rPr>
          <w:rFonts w:cstheme="minorHAnsi"/>
        </w:rPr>
        <w:t xml:space="preserve"> </w:t>
      </w:r>
      <w:r w:rsidR="002F7241" w:rsidRPr="000C6316">
        <w:rPr>
          <w:rFonts w:eastAsiaTheme="minorHAnsi" w:cstheme="minorHAnsi"/>
          <w:bCs/>
        </w:rPr>
        <w:t>The private key's owner may confirm their identity using the private key during authentication.</w:t>
      </w:r>
      <w:r w:rsidR="00B8707A" w:rsidRPr="000C6316">
        <w:rPr>
          <w:rFonts w:eastAsiaTheme="minorHAnsi" w:cstheme="minorHAnsi"/>
          <w:bCs/>
        </w:rPr>
        <w:t xml:space="preserve"> </w:t>
      </w:r>
      <w:r w:rsidR="00B8707A" w:rsidRPr="000C6316">
        <w:rPr>
          <w:rFonts w:cstheme="minorHAnsi"/>
        </w:rPr>
        <w:t xml:space="preserve">The </w:t>
      </w:r>
      <w:r w:rsidR="00B8707A" w:rsidRPr="000C6316">
        <w:rPr>
          <w:rFonts w:eastAsiaTheme="minorHAnsi" w:cstheme="minorHAnsi"/>
          <w:bCs/>
          <w:color w:val="000000" w:themeColor="text1"/>
        </w:rPr>
        <w:t>data which has been encrypted with the associated public key is decrypted using the private key which is protected and secured.</w:t>
      </w:r>
    </w:p>
    <w:p w14:paraId="31D55183" w14:textId="77777777" w:rsidR="00E009A3" w:rsidRPr="000C6316" w:rsidRDefault="00E009A3" w:rsidP="00E009A3">
      <w:pPr>
        <w:tabs>
          <w:tab w:val="left" w:pos="180"/>
          <w:tab w:val="left" w:pos="4500"/>
          <w:tab w:val="left" w:pos="4680"/>
        </w:tabs>
        <w:spacing w:after="0" w:line="360" w:lineRule="auto"/>
        <w:rPr>
          <w:rFonts w:eastAsiaTheme="minorHAnsi" w:cstheme="minorHAnsi"/>
          <w:bCs/>
          <w:color w:val="000000" w:themeColor="text1"/>
        </w:rPr>
      </w:pPr>
      <w:r w:rsidRPr="000C6316">
        <w:rPr>
          <w:rFonts w:eastAsiaTheme="minorHAnsi" w:cstheme="minorHAnsi"/>
          <w:bCs/>
          <w:color w:val="000000" w:themeColor="text1"/>
        </w:rPr>
        <w:t>Q3) What is sudo used for?</w:t>
      </w:r>
    </w:p>
    <w:p w14:paraId="5FA4D71E" w14:textId="77777777" w:rsidR="00E009A3" w:rsidRPr="000C6316" w:rsidRDefault="00E009A3" w:rsidP="00E009A3">
      <w:pPr>
        <w:tabs>
          <w:tab w:val="left" w:pos="180"/>
          <w:tab w:val="left" w:pos="4500"/>
          <w:tab w:val="left" w:pos="4680"/>
        </w:tabs>
        <w:spacing w:after="0" w:line="360" w:lineRule="auto"/>
        <w:rPr>
          <w:rFonts w:eastAsiaTheme="minorHAnsi" w:cstheme="minorHAnsi"/>
          <w:bCs/>
          <w:color w:val="000000" w:themeColor="text1"/>
        </w:rPr>
      </w:pPr>
      <w:r w:rsidRPr="000C6316">
        <w:rPr>
          <w:rFonts w:eastAsiaTheme="minorHAnsi" w:cstheme="minorHAnsi"/>
          <w:bCs/>
          <w:color w:val="000000" w:themeColor="text1"/>
        </w:rPr>
        <w:t>Answer: Sudo stands for "superuser do" and is used to run commands with special privilege</w:t>
      </w:r>
      <w:r w:rsidR="001528F4" w:rsidRPr="000C6316">
        <w:rPr>
          <w:rFonts w:eastAsiaTheme="minorHAnsi" w:cstheme="minorHAnsi"/>
          <w:bCs/>
          <w:color w:val="000000" w:themeColor="text1"/>
        </w:rPr>
        <w:t>s as the root user.</w:t>
      </w:r>
      <w:r w:rsidR="002672D5" w:rsidRPr="000C6316">
        <w:rPr>
          <w:rFonts w:cstheme="minorHAnsi"/>
        </w:rPr>
        <w:t xml:space="preserve"> </w:t>
      </w:r>
      <w:r w:rsidR="002672D5" w:rsidRPr="000C6316">
        <w:rPr>
          <w:rFonts w:eastAsiaTheme="minorHAnsi" w:cstheme="minorHAnsi"/>
          <w:bCs/>
          <w:color w:val="000000" w:themeColor="text1"/>
        </w:rPr>
        <w:t xml:space="preserve">The "/etc" directory, for instance, contains a number of system configuration files </w:t>
      </w:r>
      <w:r w:rsidR="002672D5" w:rsidRPr="000C6316">
        <w:rPr>
          <w:rFonts w:eastAsiaTheme="minorHAnsi" w:cstheme="minorHAnsi"/>
          <w:bCs/>
          <w:color w:val="000000" w:themeColor="text1"/>
        </w:rPr>
        <w:lastRenderedPageBreak/>
        <w:t>that can only be changed by the root user</w:t>
      </w:r>
      <w:r w:rsidR="00730409" w:rsidRPr="000C6316">
        <w:rPr>
          <w:rFonts w:eastAsiaTheme="minorHAnsi" w:cstheme="minorHAnsi"/>
          <w:bCs/>
          <w:color w:val="000000" w:themeColor="text1"/>
        </w:rPr>
        <w:t xml:space="preserve"> , while the installation and deleting of the particular applications can be done by the SUDO.</w:t>
      </w:r>
    </w:p>
    <w:p w14:paraId="51DD9382" w14:textId="77777777" w:rsidR="008C4BD5" w:rsidRPr="000C6316" w:rsidRDefault="008C4BD5" w:rsidP="00E009A3">
      <w:pPr>
        <w:tabs>
          <w:tab w:val="left" w:pos="180"/>
          <w:tab w:val="left" w:pos="4500"/>
          <w:tab w:val="left" w:pos="4680"/>
        </w:tabs>
        <w:spacing w:after="0" w:line="360" w:lineRule="auto"/>
        <w:rPr>
          <w:rStyle w:val="fieldlabel"/>
          <w:rFonts w:asciiTheme="minorHAnsi" w:eastAsiaTheme="minorHAnsi" w:hAnsiTheme="minorHAnsi" w:cstheme="minorHAnsi"/>
          <w:bCs/>
          <w:sz w:val="24"/>
        </w:rPr>
      </w:pPr>
      <w:r w:rsidRPr="000C6316">
        <w:rPr>
          <w:rFonts w:eastAsiaTheme="minorHAnsi" w:cstheme="minorHAnsi"/>
          <w:bCs/>
          <w:color w:val="000000" w:themeColor="text1"/>
        </w:rPr>
        <w:t xml:space="preserve">Q4) </w:t>
      </w:r>
      <w:r w:rsidR="000C6316" w:rsidRPr="000C6316">
        <w:rPr>
          <w:rStyle w:val="fieldlabel"/>
          <w:rFonts w:asciiTheme="minorHAnsi" w:eastAsiaTheme="minorHAnsi" w:hAnsiTheme="minorHAnsi" w:cstheme="minorHAnsi"/>
          <w:bCs/>
          <w:sz w:val="24"/>
        </w:rPr>
        <w:t>Confirm at which step you are able to access the apache</w:t>
      </w:r>
    </w:p>
    <w:p w14:paraId="3C70B480" w14:textId="77777777" w:rsidR="000C6316" w:rsidRDefault="000C6316" w:rsidP="00E009A3">
      <w:pPr>
        <w:tabs>
          <w:tab w:val="left" w:pos="180"/>
          <w:tab w:val="left" w:pos="4500"/>
          <w:tab w:val="left" w:pos="4680"/>
        </w:tabs>
        <w:spacing w:after="0" w:line="360" w:lineRule="auto"/>
        <w:rPr>
          <w:rStyle w:val="fieldlabel"/>
          <w:rFonts w:asciiTheme="minorHAnsi" w:eastAsiaTheme="minorHAnsi" w:hAnsiTheme="minorHAnsi" w:cstheme="minorHAnsi"/>
          <w:bCs/>
          <w:sz w:val="24"/>
        </w:rPr>
      </w:pPr>
      <w:r w:rsidRPr="000C6316">
        <w:rPr>
          <w:rStyle w:val="fieldlabel"/>
          <w:rFonts w:asciiTheme="minorHAnsi" w:eastAsiaTheme="minorHAnsi" w:hAnsiTheme="minorHAnsi" w:cstheme="minorHAnsi"/>
          <w:bCs/>
          <w:sz w:val="24"/>
        </w:rPr>
        <w:t>Answer: While changing the security group , I was able to access the apache.</w:t>
      </w:r>
    </w:p>
    <w:p w14:paraId="4AC956E9" w14:textId="77777777" w:rsidR="000C6316" w:rsidRDefault="000C6316" w:rsidP="00E009A3">
      <w:pPr>
        <w:tabs>
          <w:tab w:val="left" w:pos="180"/>
          <w:tab w:val="left" w:pos="4500"/>
          <w:tab w:val="left" w:pos="4680"/>
        </w:tabs>
        <w:spacing w:after="0" w:line="360" w:lineRule="auto"/>
        <w:rPr>
          <w:rStyle w:val="fieldlabel"/>
          <w:rFonts w:asciiTheme="minorHAnsi" w:eastAsiaTheme="minorHAnsi" w:hAnsiTheme="minorHAnsi" w:cstheme="minorHAnsi"/>
          <w:bCs/>
          <w:sz w:val="24"/>
        </w:rPr>
      </w:pPr>
      <w:r>
        <w:rPr>
          <w:rStyle w:val="fieldlabel"/>
          <w:rFonts w:asciiTheme="minorHAnsi" w:eastAsiaTheme="minorHAnsi" w:hAnsiTheme="minorHAnsi" w:cstheme="minorHAnsi"/>
          <w:bCs/>
          <w:sz w:val="24"/>
        </w:rPr>
        <w:t xml:space="preserve">Q5) </w:t>
      </w:r>
      <w:r w:rsidRPr="000C6316">
        <w:rPr>
          <w:rStyle w:val="fieldlabel"/>
          <w:rFonts w:asciiTheme="minorHAnsi" w:eastAsiaTheme="minorHAnsi" w:hAnsiTheme="minorHAnsi" w:cstheme="minorHAnsi"/>
          <w:bCs/>
          <w:sz w:val="24"/>
        </w:rPr>
        <w:t>Show that changes you have done in the inbound or outbound rules for apache to work.</w:t>
      </w:r>
    </w:p>
    <w:p w14:paraId="2917FC44" w14:textId="77777777" w:rsidR="000C6316" w:rsidRDefault="000C6316" w:rsidP="00E009A3">
      <w:pPr>
        <w:tabs>
          <w:tab w:val="left" w:pos="180"/>
          <w:tab w:val="left" w:pos="4500"/>
          <w:tab w:val="left" w:pos="4680"/>
        </w:tabs>
        <w:spacing w:after="0" w:line="360" w:lineRule="auto"/>
        <w:rPr>
          <w:rFonts w:cstheme="minorHAnsi"/>
          <w:color w:val="000000"/>
        </w:rPr>
      </w:pPr>
      <w:r>
        <w:rPr>
          <w:noProof/>
        </w:rPr>
        <w:drawing>
          <wp:inline distT="0" distB="0" distL="0" distR="0" wp14:anchorId="454FAD35" wp14:editId="1CB4A2AC">
            <wp:extent cx="5943600" cy="3343275"/>
            <wp:effectExtent l="0" t="0" r="0" b="9525"/>
            <wp:docPr id="181728135" name="Picture 181728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8D160D9" wp14:editId="737D3FCB">
            <wp:extent cx="5943600" cy="3343275"/>
            <wp:effectExtent l="0" t="0" r="0" b="9525"/>
            <wp:docPr id="26319258" name="Picture 2631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358B75" w14:textId="77777777" w:rsidR="00F83F44" w:rsidRDefault="00F83F44" w:rsidP="00E009A3">
      <w:pPr>
        <w:tabs>
          <w:tab w:val="left" w:pos="180"/>
          <w:tab w:val="left" w:pos="4500"/>
          <w:tab w:val="left" w:pos="4680"/>
        </w:tabs>
        <w:spacing w:after="0" w:line="360" w:lineRule="auto"/>
        <w:rPr>
          <w:rFonts w:cstheme="minorHAnsi"/>
          <w:color w:val="000000"/>
        </w:rPr>
      </w:pPr>
      <w:r>
        <w:rPr>
          <w:rFonts w:cstheme="minorHAnsi"/>
          <w:color w:val="000000"/>
        </w:rPr>
        <w:lastRenderedPageBreak/>
        <w:t>Q6)</w:t>
      </w:r>
      <w:r w:rsidR="000F6676">
        <w:rPr>
          <w:rFonts w:cstheme="minorHAnsi"/>
          <w:color w:val="000000"/>
        </w:rPr>
        <w:t xml:space="preserve"> </w:t>
      </w:r>
      <w:r w:rsidR="000F6676" w:rsidRPr="000F6676">
        <w:rPr>
          <w:bCs/>
          <w:color w:val="000000"/>
        </w:rPr>
        <w:t>Explain the purpose of all the re-requisites we installed above? One by one</w:t>
      </w:r>
    </w:p>
    <w:p w14:paraId="5933B74F" w14:textId="77777777" w:rsidR="00F83F44" w:rsidRDefault="00F83F44" w:rsidP="00E009A3">
      <w:pPr>
        <w:tabs>
          <w:tab w:val="left" w:pos="180"/>
          <w:tab w:val="left" w:pos="4500"/>
          <w:tab w:val="left" w:pos="4680"/>
        </w:tabs>
        <w:spacing w:after="0" w:line="360" w:lineRule="auto"/>
        <w:rPr>
          <w:rFonts w:cstheme="minorHAnsi"/>
          <w:color w:val="000000"/>
        </w:rPr>
      </w:pPr>
      <w:r>
        <w:rPr>
          <w:rFonts w:cstheme="minorHAnsi"/>
          <w:color w:val="000000"/>
        </w:rPr>
        <w:t>We</w:t>
      </w:r>
      <w:r w:rsidRPr="00F83F44">
        <w:rPr>
          <w:rFonts w:cstheme="minorHAnsi"/>
          <w:color w:val="000000"/>
        </w:rPr>
        <w:t xml:space="preserve"> can change and redirect URLs by turning on URL rewriting in Apache by installing mod rewrite and shifting the 000-default.conf file. PHP applications may connect to MySQL databases and modify data more easily by using the MySQL extension for PHP, which enables PHP scripts to establish relationships with MySQL databases.</w:t>
      </w:r>
    </w:p>
    <w:p w14:paraId="300C2732" w14:textId="77777777" w:rsidR="000F6676" w:rsidRDefault="000F6676" w:rsidP="00B308A2">
      <w:pPr>
        <w:rPr>
          <w:rStyle w:val="fieldlabel"/>
          <w:rFonts w:asciiTheme="minorHAnsi" w:hAnsiTheme="minorHAnsi" w:cstheme="minorHAnsi"/>
          <w:bCs/>
          <w:color w:val="000000" w:themeColor="text1"/>
          <w:sz w:val="24"/>
        </w:rPr>
      </w:pPr>
      <w:r>
        <w:rPr>
          <w:rFonts w:ascii="Segoe UI" w:hAnsi="Segoe UI" w:cs="Segoe UI"/>
          <w:color w:val="374151"/>
          <w:shd w:val="clear" w:color="auto" w:fill="F7F7F8"/>
        </w:rPr>
        <w:t xml:space="preserve">Q7) </w:t>
      </w:r>
      <w:r w:rsidRPr="000F6676">
        <w:rPr>
          <w:rStyle w:val="fieldlabel"/>
          <w:rFonts w:asciiTheme="minorHAnsi" w:hAnsiTheme="minorHAnsi" w:cstheme="minorHAnsi"/>
          <w:bCs/>
          <w:color w:val="000000" w:themeColor="text1"/>
          <w:sz w:val="24"/>
        </w:rPr>
        <w:t>Which connection string and query is showing the data in the above screen shot? (Point the connection string and query)</w:t>
      </w:r>
    </w:p>
    <w:p w14:paraId="5D48664E" w14:textId="77777777" w:rsidR="000F6676" w:rsidRDefault="000F6676" w:rsidP="00B308A2">
      <w:pPr>
        <w:rPr>
          <w:rStyle w:val="fieldlabel"/>
          <w:rFonts w:asciiTheme="minorHAnsi" w:hAnsiTheme="minorHAnsi" w:cstheme="minorHAnsi"/>
          <w:bCs/>
          <w:color w:val="000000" w:themeColor="text1"/>
          <w:sz w:val="24"/>
        </w:rPr>
      </w:pPr>
      <w:r>
        <w:rPr>
          <w:noProof/>
        </w:rPr>
        <w:drawing>
          <wp:inline distT="0" distB="0" distL="0" distR="0" wp14:anchorId="27053C38" wp14:editId="0EE3F25C">
            <wp:extent cx="5943600" cy="3343275"/>
            <wp:effectExtent l="0" t="0" r="0" b="9525"/>
            <wp:docPr id="1254935494" name="Picture 1254935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26226" name=""/>
                    <pic:cNvPicPr/>
                  </pic:nvPicPr>
                  <pic:blipFill>
                    <a:blip r:embed="rId13"/>
                    <a:stretch>
                      <a:fillRect/>
                    </a:stretch>
                  </pic:blipFill>
                  <pic:spPr>
                    <a:xfrm>
                      <a:off x="0" y="0"/>
                      <a:ext cx="5943600" cy="3343275"/>
                    </a:xfrm>
                    <a:prstGeom prst="rect">
                      <a:avLst/>
                    </a:prstGeom>
                  </pic:spPr>
                </pic:pic>
              </a:graphicData>
            </a:graphic>
          </wp:inline>
        </w:drawing>
      </w:r>
    </w:p>
    <w:p w14:paraId="3D89A091" w14:textId="77777777" w:rsidR="000F6676" w:rsidRPr="00533A1C" w:rsidRDefault="000F6676" w:rsidP="00B308A2">
      <w:pPr>
        <w:rPr>
          <w:bCs/>
        </w:rPr>
      </w:pPr>
    </w:p>
    <w:p w14:paraId="63E1B988" w14:textId="77777777" w:rsidR="00D7715A" w:rsidRDefault="00D7715A" w:rsidP="009F6E35">
      <w:pPr>
        <w:pStyle w:val="Heading2"/>
        <w:rPr>
          <w:rStyle w:val="fieldlabel"/>
          <w:rFonts w:asciiTheme="minorHAnsi" w:hAnsiTheme="minorHAnsi"/>
          <w:color w:val="000000" w:themeColor="text1"/>
          <w:sz w:val="24"/>
        </w:rPr>
      </w:pPr>
      <w:bookmarkStart w:id="5" w:name="_Toc138110920"/>
      <w:r w:rsidRPr="009F6E35">
        <w:rPr>
          <w:rStyle w:val="fieldlabel"/>
          <w:rFonts w:asciiTheme="minorHAnsi" w:hAnsiTheme="minorHAnsi"/>
          <w:color w:val="000000" w:themeColor="text1"/>
          <w:sz w:val="24"/>
        </w:rPr>
        <w:t>Screenshots</w:t>
      </w:r>
      <w:bookmarkEnd w:id="5"/>
    </w:p>
    <w:p w14:paraId="659794F5" w14:textId="77777777" w:rsidR="008F2AD9" w:rsidRDefault="008F2AD9" w:rsidP="008F2AD9">
      <w:r>
        <w:t>Task 1:  Creation of a Instance on AWS</w:t>
      </w:r>
    </w:p>
    <w:p w14:paraId="033A7331" w14:textId="77777777" w:rsidR="008F2AD9" w:rsidRDefault="008F2AD9" w:rsidP="008F2AD9">
      <w:r>
        <w:rPr>
          <w:noProof/>
        </w:rPr>
        <w:lastRenderedPageBreak/>
        <w:drawing>
          <wp:inline distT="0" distB="0" distL="0" distR="0" wp14:anchorId="59D567DF" wp14:editId="6AFEB58B">
            <wp:extent cx="5943600" cy="3343275"/>
            <wp:effectExtent l="0" t="0" r="0" b="9525"/>
            <wp:docPr id="1316939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887860A" wp14:editId="122E00E2">
            <wp:extent cx="5943600" cy="3343275"/>
            <wp:effectExtent l="0" t="0" r="0" b="9525"/>
            <wp:docPr id="17747016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09E48A03" wp14:editId="1F8F5980">
            <wp:extent cx="5943600" cy="3343275"/>
            <wp:effectExtent l="0" t="0" r="0" b="9525"/>
            <wp:docPr id="6903941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461DFC3" w14:textId="77777777" w:rsidR="008F2AD9" w:rsidRPr="008F2AD9" w:rsidRDefault="008F2AD9" w:rsidP="008F2AD9"/>
    <w:p w14:paraId="69D22830" w14:textId="77777777" w:rsidR="008F2AD9" w:rsidRDefault="00720221" w:rsidP="00720221">
      <w:r>
        <w:rPr>
          <w:noProof/>
        </w:rPr>
        <w:drawing>
          <wp:inline distT="0" distB="0" distL="0" distR="0" wp14:anchorId="5969571E" wp14:editId="39400F03">
            <wp:extent cx="5943600" cy="3343275"/>
            <wp:effectExtent l="0" t="0" r="0" b="9525"/>
            <wp:docPr id="7637423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5C9D05" w14:textId="77777777" w:rsidR="001F5F42" w:rsidRDefault="008F2AD9" w:rsidP="00720221">
      <w:r>
        <w:lastRenderedPageBreak/>
        <w:t>Task 2 : Installing and configuring the Putty to ssh into the AWS machine</w:t>
      </w:r>
      <w:r w:rsidR="00720221">
        <w:rPr>
          <w:noProof/>
        </w:rPr>
        <w:drawing>
          <wp:inline distT="0" distB="0" distL="0" distR="0" wp14:anchorId="698CBC41" wp14:editId="571F0578">
            <wp:extent cx="5943600" cy="3343275"/>
            <wp:effectExtent l="0" t="0" r="0" b="9525"/>
            <wp:docPr id="18329739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720221">
        <w:rPr>
          <w:noProof/>
        </w:rPr>
        <w:drawing>
          <wp:inline distT="0" distB="0" distL="0" distR="0" wp14:anchorId="5C21B019" wp14:editId="136D9151">
            <wp:extent cx="5943600" cy="3343275"/>
            <wp:effectExtent l="0" t="0" r="0" b="9525"/>
            <wp:docPr id="8313937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206816">
        <w:t xml:space="preserve">                                                                </w:t>
      </w:r>
      <w:r w:rsidR="001F5F42">
        <w:t xml:space="preserve"> </w:t>
      </w:r>
      <w:r w:rsidR="00720221">
        <w:rPr>
          <w:noProof/>
        </w:rPr>
        <w:lastRenderedPageBreak/>
        <w:drawing>
          <wp:inline distT="0" distB="0" distL="0" distR="0" wp14:anchorId="6D6C88EB" wp14:editId="77CD9DEC">
            <wp:extent cx="5943600" cy="3343275"/>
            <wp:effectExtent l="0" t="0" r="0" b="9525"/>
            <wp:docPr id="8468512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720221">
        <w:rPr>
          <w:noProof/>
        </w:rPr>
        <w:drawing>
          <wp:inline distT="0" distB="0" distL="0" distR="0" wp14:anchorId="26305EFF" wp14:editId="28B924A5">
            <wp:extent cx="5943600" cy="3343275"/>
            <wp:effectExtent l="0" t="0" r="0" b="9525"/>
            <wp:docPr id="3456455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720221">
        <w:rPr>
          <w:noProof/>
        </w:rPr>
        <w:lastRenderedPageBreak/>
        <w:drawing>
          <wp:inline distT="0" distB="0" distL="0" distR="0" wp14:anchorId="61BF96C5" wp14:editId="0E07F2B0">
            <wp:extent cx="5943600" cy="3343275"/>
            <wp:effectExtent l="0" t="0" r="0" b="9525"/>
            <wp:docPr id="2308956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720221">
        <w:rPr>
          <w:noProof/>
        </w:rPr>
        <w:drawing>
          <wp:inline distT="0" distB="0" distL="0" distR="0" wp14:anchorId="61F60BB9" wp14:editId="372CA47B">
            <wp:extent cx="5943600" cy="3343275"/>
            <wp:effectExtent l="0" t="0" r="0" b="9525"/>
            <wp:docPr id="13643038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720221">
        <w:rPr>
          <w:noProof/>
        </w:rPr>
        <w:lastRenderedPageBreak/>
        <w:drawing>
          <wp:inline distT="0" distB="0" distL="0" distR="0" wp14:anchorId="46AEC838" wp14:editId="3A43D566">
            <wp:extent cx="5943600" cy="3343275"/>
            <wp:effectExtent l="0" t="0" r="0" b="9525"/>
            <wp:docPr id="12612637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008BA8" w14:textId="77777777" w:rsidR="001F5F42" w:rsidRDefault="001F5F42" w:rsidP="00720221">
      <w:r>
        <w:t>Task 3 : Installation of pre-requisites on Linux machine:</w:t>
      </w:r>
      <w:r w:rsidR="00720221">
        <w:rPr>
          <w:noProof/>
        </w:rPr>
        <w:drawing>
          <wp:inline distT="0" distB="0" distL="0" distR="0" wp14:anchorId="575E87B7" wp14:editId="60895344">
            <wp:extent cx="5943600" cy="3343275"/>
            <wp:effectExtent l="0" t="0" r="0" b="9525"/>
            <wp:docPr id="11238525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720221">
        <w:rPr>
          <w:noProof/>
        </w:rPr>
        <w:lastRenderedPageBreak/>
        <w:drawing>
          <wp:inline distT="0" distB="0" distL="0" distR="0" wp14:anchorId="0F4C451A" wp14:editId="7C03B169">
            <wp:extent cx="5943600" cy="3343275"/>
            <wp:effectExtent l="0" t="0" r="0" b="9525"/>
            <wp:docPr id="7954573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720221">
        <w:rPr>
          <w:noProof/>
        </w:rPr>
        <w:drawing>
          <wp:inline distT="0" distB="0" distL="0" distR="0" wp14:anchorId="34BA077A" wp14:editId="5FBD9063">
            <wp:extent cx="5943600" cy="3343275"/>
            <wp:effectExtent l="0" t="0" r="0" b="9525"/>
            <wp:docPr id="15569168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720221">
        <w:rPr>
          <w:noProof/>
        </w:rPr>
        <w:lastRenderedPageBreak/>
        <w:drawing>
          <wp:inline distT="0" distB="0" distL="0" distR="0" wp14:anchorId="0659013B" wp14:editId="1F90F10E">
            <wp:extent cx="5943600" cy="3343275"/>
            <wp:effectExtent l="0" t="0" r="0" b="9525"/>
            <wp:docPr id="2649164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720221">
        <w:rPr>
          <w:noProof/>
        </w:rPr>
        <w:drawing>
          <wp:inline distT="0" distB="0" distL="0" distR="0" wp14:anchorId="167C578B" wp14:editId="3B371E7A">
            <wp:extent cx="5943600" cy="3343275"/>
            <wp:effectExtent l="0" t="0" r="0" b="9525"/>
            <wp:docPr id="4401193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720221">
        <w:rPr>
          <w:noProof/>
        </w:rPr>
        <w:lastRenderedPageBreak/>
        <w:drawing>
          <wp:inline distT="0" distB="0" distL="0" distR="0" wp14:anchorId="4C9903E3" wp14:editId="253705F1">
            <wp:extent cx="5943600" cy="3343275"/>
            <wp:effectExtent l="0" t="0" r="0" b="9525"/>
            <wp:docPr id="2437891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720221">
        <w:rPr>
          <w:noProof/>
        </w:rPr>
        <w:drawing>
          <wp:inline distT="0" distB="0" distL="0" distR="0" wp14:anchorId="4AEBA64C" wp14:editId="4D5790D8">
            <wp:extent cx="5943600" cy="3343275"/>
            <wp:effectExtent l="0" t="0" r="0" b="9525"/>
            <wp:docPr id="19420879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720221">
        <w:rPr>
          <w:noProof/>
        </w:rPr>
        <w:lastRenderedPageBreak/>
        <w:drawing>
          <wp:inline distT="0" distB="0" distL="0" distR="0" wp14:anchorId="335C8324" wp14:editId="7F1FB94B">
            <wp:extent cx="5943600" cy="3343275"/>
            <wp:effectExtent l="0" t="0" r="0" b="9525"/>
            <wp:docPr id="4645666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720221">
        <w:rPr>
          <w:noProof/>
        </w:rPr>
        <w:drawing>
          <wp:inline distT="0" distB="0" distL="0" distR="0" wp14:anchorId="7F145B71" wp14:editId="4B04FF27">
            <wp:extent cx="5943600" cy="3343275"/>
            <wp:effectExtent l="0" t="0" r="0" b="9525"/>
            <wp:docPr id="1894733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720221">
        <w:rPr>
          <w:noProof/>
        </w:rPr>
        <w:lastRenderedPageBreak/>
        <w:drawing>
          <wp:inline distT="0" distB="0" distL="0" distR="0" wp14:anchorId="19BD53D0" wp14:editId="0F450179">
            <wp:extent cx="5943600" cy="3343275"/>
            <wp:effectExtent l="0" t="0" r="0" b="9525"/>
            <wp:docPr id="18279231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9FA6067" w14:textId="77777777" w:rsidR="001F5F42" w:rsidRDefault="001F5F42" w:rsidP="00720221">
      <w:r>
        <w:t>Task 4 : Creation of new RDS Database</w:t>
      </w:r>
    </w:p>
    <w:p w14:paraId="45514E59" w14:textId="77777777" w:rsidR="001F5F42" w:rsidRDefault="001F5F42" w:rsidP="00720221">
      <w:r>
        <w:rPr>
          <w:noProof/>
        </w:rPr>
        <w:lastRenderedPageBreak/>
        <w:drawing>
          <wp:inline distT="0" distB="0" distL="0" distR="0" wp14:anchorId="65562731" wp14:editId="352A7165">
            <wp:extent cx="5943600" cy="3343275"/>
            <wp:effectExtent l="0" t="0" r="0" b="9525"/>
            <wp:docPr id="48492368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84D0D6D" wp14:editId="7F08F15A">
            <wp:extent cx="5943600" cy="3343275"/>
            <wp:effectExtent l="0" t="0" r="0" b="9525"/>
            <wp:docPr id="19231345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151FF2F9" wp14:editId="05B8F5E1">
            <wp:extent cx="5943600" cy="3343275"/>
            <wp:effectExtent l="0" t="0" r="0" b="9525"/>
            <wp:docPr id="104976810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3BD6DCA" wp14:editId="3529A8F0">
            <wp:extent cx="5943600" cy="3343275"/>
            <wp:effectExtent l="0" t="0" r="0" b="9525"/>
            <wp:docPr id="15418428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B3791A2" w14:textId="77777777" w:rsidR="001F5F42" w:rsidRDefault="001F5F42" w:rsidP="00720221">
      <w:r>
        <w:t>Task 5 : Installing FileZilla on VM instance and putting apps in the machine:</w:t>
      </w:r>
    </w:p>
    <w:p w14:paraId="7DDAE3DE" w14:textId="77777777" w:rsidR="007A4508" w:rsidRDefault="00720221" w:rsidP="00720221">
      <w:r>
        <w:rPr>
          <w:noProof/>
        </w:rPr>
        <w:lastRenderedPageBreak/>
        <w:drawing>
          <wp:inline distT="0" distB="0" distL="0" distR="0" wp14:anchorId="1A42CEC4" wp14:editId="1002E4F0">
            <wp:extent cx="5943600" cy="3343275"/>
            <wp:effectExtent l="0" t="0" r="0" b="9525"/>
            <wp:docPr id="15266904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A157359" wp14:editId="03F704F6">
            <wp:extent cx="5943600" cy="3343275"/>
            <wp:effectExtent l="0" t="0" r="0" b="9525"/>
            <wp:docPr id="11866710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36860CDC" wp14:editId="4FA8364D">
            <wp:extent cx="5943600" cy="3343275"/>
            <wp:effectExtent l="0" t="0" r="0" b="9525"/>
            <wp:docPr id="18326968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033814C6" wp14:editId="19819984">
            <wp:extent cx="5943600" cy="3343275"/>
            <wp:effectExtent l="0" t="0" r="0" b="9525"/>
            <wp:docPr id="5431433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1BEB2F87" wp14:editId="288B1EF8">
            <wp:extent cx="5943600" cy="3343275"/>
            <wp:effectExtent l="0" t="0" r="0" b="9525"/>
            <wp:docPr id="1363730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164AAB1" w14:textId="77777777" w:rsidR="007A4508" w:rsidRDefault="007A4508" w:rsidP="00720221">
      <w:r>
        <w:t>Task 6 : Integration with the another Hospital application:</w:t>
      </w:r>
    </w:p>
    <w:p w14:paraId="1DF529A3" w14:textId="77777777" w:rsidR="00720221" w:rsidRDefault="000F6676" w:rsidP="00720221">
      <w:r>
        <w:rPr>
          <w:noProof/>
        </w:rPr>
        <w:drawing>
          <wp:inline distT="0" distB="0" distL="0" distR="0" wp14:anchorId="7C2FCA29" wp14:editId="506B7E54">
            <wp:extent cx="5943600" cy="3343275"/>
            <wp:effectExtent l="0" t="0" r="0" b="9525"/>
            <wp:docPr id="138602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26226" name=""/>
                    <pic:cNvPicPr/>
                  </pic:nvPicPr>
                  <pic:blipFill>
                    <a:blip r:embed="rId13"/>
                    <a:stretch>
                      <a:fillRect/>
                    </a:stretch>
                  </pic:blipFill>
                  <pic:spPr>
                    <a:xfrm>
                      <a:off x="0" y="0"/>
                      <a:ext cx="5943600" cy="3343275"/>
                    </a:xfrm>
                    <a:prstGeom prst="rect">
                      <a:avLst/>
                    </a:prstGeom>
                  </pic:spPr>
                </pic:pic>
              </a:graphicData>
            </a:graphic>
          </wp:inline>
        </w:drawing>
      </w:r>
    </w:p>
    <w:p w14:paraId="614B03D1" w14:textId="77777777" w:rsidR="007A4508" w:rsidRPr="00720221" w:rsidRDefault="007A4508" w:rsidP="00720221">
      <w:r>
        <w:rPr>
          <w:noProof/>
        </w:rPr>
        <w:lastRenderedPageBreak/>
        <w:drawing>
          <wp:inline distT="0" distB="0" distL="0" distR="0" wp14:anchorId="46DA4B09" wp14:editId="3F7D6F09">
            <wp:extent cx="5943600" cy="1740535"/>
            <wp:effectExtent l="0" t="0" r="0" b="0"/>
            <wp:docPr id="16625884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740535"/>
                    </a:xfrm>
                    <a:prstGeom prst="rect">
                      <a:avLst/>
                    </a:prstGeom>
                    <a:noFill/>
                    <a:ln>
                      <a:noFill/>
                    </a:ln>
                  </pic:spPr>
                </pic:pic>
              </a:graphicData>
            </a:graphic>
          </wp:inline>
        </w:drawing>
      </w:r>
    </w:p>
    <w:p w14:paraId="15DE4C35" w14:textId="77777777" w:rsidR="007A4508" w:rsidRDefault="00DD6F81" w:rsidP="007A4508">
      <w:pPr>
        <w:pStyle w:val="Heading2"/>
        <w:rPr>
          <w:rStyle w:val="fieldlabel"/>
          <w:rFonts w:asciiTheme="minorHAnsi" w:hAnsiTheme="minorHAnsi"/>
          <w:color w:val="000000" w:themeColor="text1"/>
          <w:sz w:val="24"/>
        </w:rPr>
      </w:pPr>
      <w:bookmarkStart w:id="6" w:name="_Toc138110921"/>
      <w:r w:rsidRPr="009F6E35">
        <w:rPr>
          <w:rStyle w:val="fieldlabel"/>
          <w:rFonts w:asciiTheme="minorHAnsi" w:hAnsiTheme="minorHAnsi"/>
          <w:color w:val="000000" w:themeColor="text1"/>
          <w:sz w:val="24"/>
        </w:rPr>
        <w:t>Refl</w:t>
      </w:r>
      <w:r w:rsidR="007A4508">
        <w:rPr>
          <w:rStyle w:val="fieldlabel"/>
          <w:rFonts w:asciiTheme="minorHAnsi" w:hAnsiTheme="minorHAnsi"/>
          <w:color w:val="000000" w:themeColor="text1"/>
          <w:sz w:val="24"/>
        </w:rPr>
        <w:t>ection</w:t>
      </w:r>
      <w:bookmarkEnd w:id="6"/>
    </w:p>
    <w:p w14:paraId="0C1E5A95" w14:textId="77777777" w:rsidR="00F61CF5" w:rsidRPr="002A34B8" w:rsidRDefault="00F61CF5" w:rsidP="00F61CF5">
      <w:r>
        <w:t xml:space="preserve">This lab activity provided me with proper knowledge regarding deployment of </w:t>
      </w:r>
      <w:r w:rsidRPr="002A34B8">
        <w:t>another app</w:t>
      </w:r>
      <w:r>
        <w:t>lication</w:t>
      </w:r>
      <w:r w:rsidRPr="002A34B8">
        <w:t xml:space="preserve"> on an AWS Linux machin</w:t>
      </w:r>
      <w:r>
        <w:t>e</w:t>
      </w:r>
      <w:r w:rsidRPr="002A34B8">
        <w:t>, install</w:t>
      </w:r>
      <w:r>
        <w:t xml:space="preserve">ation of </w:t>
      </w:r>
      <w:r w:rsidRPr="002A34B8">
        <w:t>prerequisites, build</w:t>
      </w:r>
      <w:r>
        <w:t>ing</w:t>
      </w:r>
      <w:r w:rsidRPr="002A34B8">
        <w:t xml:space="preserve"> a new database, and </w:t>
      </w:r>
      <w:r>
        <w:t>connection</w:t>
      </w:r>
      <w:r w:rsidRPr="002A34B8">
        <w:t xml:space="preserve"> </w:t>
      </w:r>
      <w:r>
        <w:t>of</w:t>
      </w:r>
      <w:r w:rsidRPr="002A34B8">
        <w:t xml:space="preserve"> the Hospital app</w:t>
      </w:r>
      <w:r>
        <w:t>lication which was</w:t>
      </w:r>
      <w:r w:rsidRPr="002A34B8">
        <w:t xml:space="preserve"> </w:t>
      </w:r>
      <w:r>
        <w:t>created in the lab activity 1.</w:t>
      </w:r>
    </w:p>
    <w:p w14:paraId="0385CAFE" w14:textId="77777777" w:rsidR="00F61CF5" w:rsidRPr="00F61CF5" w:rsidRDefault="00F61CF5" w:rsidP="00F61CF5"/>
    <w:p w14:paraId="3EC922FA" w14:textId="77777777" w:rsidR="00B42118" w:rsidRPr="001F7ADD" w:rsidRDefault="00B42118" w:rsidP="001F7ADD"/>
    <w:sectPr w:rsidR="00B42118" w:rsidRPr="001F7ADD" w:rsidSect="00FA73F5">
      <w:headerReference w:type="default" r:id="rId43"/>
      <w:footerReference w:type="default" r:id="rId44"/>
      <w:headerReference w:type="firs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F73B37" w14:textId="77777777" w:rsidR="00FA73F5" w:rsidRDefault="00FA73F5" w:rsidP="008E4C28">
      <w:r>
        <w:separator/>
      </w:r>
    </w:p>
  </w:endnote>
  <w:endnote w:type="continuationSeparator" w:id="0">
    <w:p w14:paraId="233C7458" w14:textId="77777777" w:rsidR="00FA73F5" w:rsidRDefault="00FA73F5" w:rsidP="008E4C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E4EAE" w14:textId="77777777" w:rsidR="00F313ED" w:rsidRPr="005321E6" w:rsidRDefault="00F313ED" w:rsidP="00F63F63">
    <w:pPr>
      <w:pStyle w:val="Footer"/>
      <w:tabs>
        <w:tab w:val="clear" w:pos="9360"/>
        <w:tab w:val="right" w:pos="10800"/>
      </w:tabs>
      <w:rPr>
        <w:rFonts w:asciiTheme="majorHAnsi" w:hAnsi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7BE739" w14:textId="77777777" w:rsidR="00FA73F5" w:rsidRDefault="00FA73F5" w:rsidP="008E4C28">
      <w:r>
        <w:separator/>
      </w:r>
    </w:p>
  </w:footnote>
  <w:footnote w:type="continuationSeparator" w:id="0">
    <w:p w14:paraId="12559FB8" w14:textId="77777777" w:rsidR="00FA73F5" w:rsidRDefault="00FA73F5" w:rsidP="008E4C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E6B11" w14:textId="77777777" w:rsidR="001A2FC2" w:rsidRPr="001A2FC2" w:rsidRDefault="00720221" w:rsidP="001A2FC2">
    <w:pPr>
      <w:pStyle w:val="Footer"/>
      <w:tabs>
        <w:tab w:val="clear" w:pos="9360"/>
        <w:tab w:val="right" w:pos="10800"/>
      </w:tabs>
    </w:pPr>
    <w:r>
      <w:t>Lab 2</w:t>
    </w:r>
    <w:r w:rsidR="001A2FC2" w:rsidRPr="001A2FC2">
      <w:tab/>
    </w:r>
    <w:r w:rsidR="001A2FC2" w:rsidRPr="001A2FC2">
      <w:tab/>
      <w:t xml:space="preserve"> </w:t>
    </w:r>
    <w:r w:rsidR="001A2FC2" w:rsidRPr="001A2FC2">
      <w:fldChar w:fldCharType="begin"/>
    </w:r>
    <w:r w:rsidR="001A2FC2" w:rsidRPr="001A2FC2">
      <w:instrText xml:space="preserve"> PAGE   \* MERGEFORMAT </w:instrText>
    </w:r>
    <w:r w:rsidR="001A2FC2" w:rsidRPr="001A2FC2">
      <w:fldChar w:fldCharType="separate"/>
    </w:r>
    <w:r w:rsidR="001A2FC2" w:rsidRPr="001A2FC2">
      <w:rPr>
        <w:noProof/>
      </w:rPr>
      <w:t>1</w:t>
    </w:r>
    <w:r w:rsidR="001A2FC2" w:rsidRPr="001A2FC2">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065F1" w14:textId="77777777" w:rsidR="001A2FC2" w:rsidRPr="001A2FC2" w:rsidRDefault="001A2FC2" w:rsidP="001A2FC2">
    <w:pPr>
      <w:pStyle w:val="Footer"/>
      <w:tabs>
        <w:tab w:val="clear" w:pos="9360"/>
        <w:tab w:val="right" w:pos="10800"/>
      </w:tabs>
      <w:rPr>
        <w:rFonts w:cstheme="minorHAnsi"/>
      </w:rPr>
    </w:pPr>
    <w:r w:rsidRPr="001A2FC2">
      <w:rPr>
        <w:rFonts w:cstheme="minorHAnsi"/>
      </w:rPr>
      <w:t>&lt;Document Title&gt;</w:t>
    </w:r>
    <w:r w:rsidRPr="001A2FC2">
      <w:rPr>
        <w:rFonts w:cstheme="minorHAnsi"/>
      </w:rPr>
      <w:tab/>
    </w:r>
    <w:r w:rsidRPr="001A2FC2">
      <w:rPr>
        <w:rFonts w:cstheme="minorHAnsi"/>
      </w:rPr>
      <w:tab/>
      <w:t xml:space="preserve"> </w:t>
    </w:r>
    <w:r w:rsidRPr="001A2FC2">
      <w:rPr>
        <w:rFonts w:cstheme="minorHAnsi"/>
      </w:rPr>
      <w:fldChar w:fldCharType="begin"/>
    </w:r>
    <w:r w:rsidRPr="001A2FC2">
      <w:rPr>
        <w:rFonts w:cstheme="minorHAnsi"/>
      </w:rPr>
      <w:instrText xml:space="preserve"> PAGE   \* MERGEFORMAT </w:instrText>
    </w:r>
    <w:r w:rsidRPr="001A2FC2">
      <w:rPr>
        <w:rFonts w:cstheme="minorHAnsi"/>
      </w:rPr>
      <w:fldChar w:fldCharType="separate"/>
    </w:r>
    <w:r w:rsidRPr="001A2FC2">
      <w:rPr>
        <w:rFonts w:cstheme="minorHAnsi"/>
      </w:rPr>
      <w:t>2</w:t>
    </w:r>
    <w:r w:rsidRPr="001A2FC2">
      <w:rPr>
        <w:rFonts w:cstheme="minorHAnsi"/>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6442D3F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60929AC"/>
    <w:multiLevelType w:val="hybridMultilevel"/>
    <w:tmpl w:val="4CB8A1D0"/>
    <w:lvl w:ilvl="0" w:tplc="541E684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884175"/>
    <w:multiLevelType w:val="hybridMultilevel"/>
    <w:tmpl w:val="8910A1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5549139C"/>
    <w:multiLevelType w:val="hybridMultilevel"/>
    <w:tmpl w:val="1772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8430FF1"/>
    <w:multiLevelType w:val="hybridMultilevel"/>
    <w:tmpl w:val="6C06B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9140AE"/>
    <w:multiLevelType w:val="hybridMultilevel"/>
    <w:tmpl w:val="26E800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39269FC"/>
    <w:multiLevelType w:val="hybridMultilevel"/>
    <w:tmpl w:val="206EA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70316876">
    <w:abstractNumId w:val="4"/>
  </w:num>
  <w:num w:numId="2" w16cid:durableId="792089595">
    <w:abstractNumId w:val="6"/>
  </w:num>
  <w:num w:numId="3" w16cid:durableId="643701057">
    <w:abstractNumId w:val="1"/>
  </w:num>
  <w:num w:numId="4" w16cid:durableId="276181455">
    <w:abstractNumId w:val="0"/>
  </w:num>
  <w:num w:numId="5" w16cid:durableId="1481847502">
    <w:abstractNumId w:val="3"/>
  </w:num>
  <w:num w:numId="6" w16cid:durableId="2067726365">
    <w:abstractNumId w:val="5"/>
  </w:num>
  <w:num w:numId="7" w16cid:durableId="12921323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0221"/>
    <w:rsid w:val="00000AE0"/>
    <w:rsid w:val="00000C48"/>
    <w:rsid w:val="000079FB"/>
    <w:rsid w:val="000143D2"/>
    <w:rsid w:val="0002496E"/>
    <w:rsid w:val="00027AEF"/>
    <w:rsid w:val="00031FB2"/>
    <w:rsid w:val="000325A8"/>
    <w:rsid w:val="00034005"/>
    <w:rsid w:val="00037A54"/>
    <w:rsid w:val="00040699"/>
    <w:rsid w:val="00065CFA"/>
    <w:rsid w:val="00086503"/>
    <w:rsid w:val="00087153"/>
    <w:rsid w:val="000875C1"/>
    <w:rsid w:val="00090300"/>
    <w:rsid w:val="000A12E6"/>
    <w:rsid w:val="000A6323"/>
    <w:rsid w:val="000B275B"/>
    <w:rsid w:val="000C6316"/>
    <w:rsid w:val="000C6960"/>
    <w:rsid w:val="000E106D"/>
    <w:rsid w:val="000F0D54"/>
    <w:rsid w:val="000F5B90"/>
    <w:rsid w:val="000F6676"/>
    <w:rsid w:val="0011300B"/>
    <w:rsid w:val="001151AB"/>
    <w:rsid w:val="001209CC"/>
    <w:rsid w:val="00120CD5"/>
    <w:rsid w:val="0012213B"/>
    <w:rsid w:val="00123258"/>
    <w:rsid w:val="00132024"/>
    <w:rsid w:val="00133588"/>
    <w:rsid w:val="00140545"/>
    <w:rsid w:val="00141D96"/>
    <w:rsid w:val="001421F0"/>
    <w:rsid w:val="00144A9C"/>
    <w:rsid w:val="001528F4"/>
    <w:rsid w:val="0016009E"/>
    <w:rsid w:val="0016293F"/>
    <w:rsid w:val="001669E6"/>
    <w:rsid w:val="001812B6"/>
    <w:rsid w:val="001973D8"/>
    <w:rsid w:val="001A2FC2"/>
    <w:rsid w:val="001A5357"/>
    <w:rsid w:val="001A683D"/>
    <w:rsid w:val="001D095D"/>
    <w:rsid w:val="001D1CBF"/>
    <w:rsid w:val="001D7949"/>
    <w:rsid w:val="001E04D9"/>
    <w:rsid w:val="001E6D21"/>
    <w:rsid w:val="001F5F42"/>
    <w:rsid w:val="001F7ADD"/>
    <w:rsid w:val="00206816"/>
    <w:rsid w:val="00211157"/>
    <w:rsid w:val="0023058F"/>
    <w:rsid w:val="002366AB"/>
    <w:rsid w:val="00236A37"/>
    <w:rsid w:val="00244A13"/>
    <w:rsid w:val="0025145F"/>
    <w:rsid w:val="002655E2"/>
    <w:rsid w:val="002672D5"/>
    <w:rsid w:val="002729BA"/>
    <w:rsid w:val="00273D8B"/>
    <w:rsid w:val="00275E4D"/>
    <w:rsid w:val="002766F5"/>
    <w:rsid w:val="0027689D"/>
    <w:rsid w:val="00281B31"/>
    <w:rsid w:val="00285C47"/>
    <w:rsid w:val="00295E12"/>
    <w:rsid w:val="002968CF"/>
    <w:rsid w:val="002A33C5"/>
    <w:rsid w:val="002A34B8"/>
    <w:rsid w:val="002A3B6C"/>
    <w:rsid w:val="002B2F2B"/>
    <w:rsid w:val="002B39C7"/>
    <w:rsid w:val="002C1A33"/>
    <w:rsid w:val="002D7837"/>
    <w:rsid w:val="002F26F7"/>
    <w:rsid w:val="002F5981"/>
    <w:rsid w:val="002F59BC"/>
    <w:rsid w:val="002F6D12"/>
    <w:rsid w:val="002F7241"/>
    <w:rsid w:val="002F7BDF"/>
    <w:rsid w:val="00301626"/>
    <w:rsid w:val="00304D14"/>
    <w:rsid w:val="003137A4"/>
    <w:rsid w:val="00313986"/>
    <w:rsid w:val="00314307"/>
    <w:rsid w:val="0032154C"/>
    <w:rsid w:val="00327089"/>
    <w:rsid w:val="00327765"/>
    <w:rsid w:val="00331934"/>
    <w:rsid w:val="0033390F"/>
    <w:rsid w:val="00342C26"/>
    <w:rsid w:val="00343B46"/>
    <w:rsid w:val="00345D8D"/>
    <w:rsid w:val="003537C7"/>
    <w:rsid w:val="003560C9"/>
    <w:rsid w:val="00365585"/>
    <w:rsid w:val="0037403C"/>
    <w:rsid w:val="003758E8"/>
    <w:rsid w:val="0037749E"/>
    <w:rsid w:val="00377DAB"/>
    <w:rsid w:val="00386F09"/>
    <w:rsid w:val="00390C47"/>
    <w:rsid w:val="003947C9"/>
    <w:rsid w:val="00394BF4"/>
    <w:rsid w:val="003B4509"/>
    <w:rsid w:val="003C4BE1"/>
    <w:rsid w:val="003D5EFC"/>
    <w:rsid w:val="003E738A"/>
    <w:rsid w:val="003F4527"/>
    <w:rsid w:val="003F6121"/>
    <w:rsid w:val="00406416"/>
    <w:rsid w:val="004070E3"/>
    <w:rsid w:val="00411704"/>
    <w:rsid w:val="00417AB2"/>
    <w:rsid w:val="00431EB0"/>
    <w:rsid w:val="00450FE2"/>
    <w:rsid w:val="00484914"/>
    <w:rsid w:val="00485909"/>
    <w:rsid w:val="00490D1A"/>
    <w:rsid w:val="004A5A77"/>
    <w:rsid w:val="004B1B40"/>
    <w:rsid w:val="004B3EEC"/>
    <w:rsid w:val="004C6601"/>
    <w:rsid w:val="004E01D2"/>
    <w:rsid w:val="004E7C09"/>
    <w:rsid w:val="004F00C6"/>
    <w:rsid w:val="0050124B"/>
    <w:rsid w:val="00503F66"/>
    <w:rsid w:val="00507A1C"/>
    <w:rsid w:val="00517BBE"/>
    <w:rsid w:val="0052753F"/>
    <w:rsid w:val="005321E6"/>
    <w:rsid w:val="00533A1C"/>
    <w:rsid w:val="00537C76"/>
    <w:rsid w:val="00537D0E"/>
    <w:rsid w:val="00543133"/>
    <w:rsid w:val="005701F3"/>
    <w:rsid w:val="005747A9"/>
    <w:rsid w:val="00577F51"/>
    <w:rsid w:val="00580BD4"/>
    <w:rsid w:val="005811CC"/>
    <w:rsid w:val="00583909"/>
    <w:rsid w:val="005852AE"/>
    <w:rsid w:val="00587EE8"/>
    <w:rsid w:val="00587F4F"/>
    <w:rsid w:val="005907B7"/>
    <w:rsid w:val="00591DED"/>
    <w:rsid w:val="005A77BE"/>
    <w:rsid w:val="005B2AFC"/>
    <w:rsid w:val="005B4AD0"/>
    <w:rsid w:val="005C37D2"/>
    <w:rsid w:val="005C4F29"/>
    <w:rsid w:val="005D640E"/>
    <w:rsid w:val="0060079C"/>
    <w:rsid w:val="006048A0"/>
    <w:rsid w:val="006066D3"/>
    <w:rsid w:val="00625716"/>
    <w:rsid w:val="00626DB1"/>
    <w:rsid w:val="00627900"/>
    <w:rsid w:val="0063218F"/>
    <w:rsid w:val="00645974"/>
    <w:rsid w:val="00661210"/>
    <w:rsid w:val="006678EB"/>
    <w:rsid w:val="00671B94"/>
    <w:rsid w:val="00674792"/>
    <w:rsid w:val="00674C4A"/>
    <w:rsid w:val="00691F7A"/>
    <w:rsid w:val="006A30D1"/>
    <w:rsid w:val="006B73BC"/>
    <w:rsid w:val="006C294E"/>
    <w:rsid w:val="006C5245"/>
    <w:rsid w:val="006C53B4"/>
    <w:rsid w:val="006D2251"/>
    <w:rsid w:val="006E22B6"/>
    <w:rsid w:val="006E368D"/>
    <w:rsid w:val="006E4C58"/>
    <w:rsid w:val="006E6F02"/>
    <w:rsid w:val="006F2D02"/>
    <w:rsid w:val="00710225"/>
    <w:rsid w:val="00711AE9"/>
    <w:rsid w:val="007146C4"/>
    <w:rsid w:val="00720221"/>
    <w:rsid w:val="00721122"/>
    <w:rsid w:val="00722ACB"/>
    <w:rsid w:val="00723641"/>
    <w:rsid w:val="00723A8E"/>
    <w:rsid w:val="00730409"/>
    <w:rsid w:val="00751732"/>
    <w:rsid w:val="0075792F"/>
    <w:rsid w:val="007618E5"/>
    <w:rsid w:val="007659E9"/>
    <w:rsid w:val="00771DF1"/>
    <w:rsid w:val="007947AC"/>
    <w:rsid w:val="007965D7"/>
    <w:rsid w:val="007A4508"/>
    <w:rsid w:val="007A7453"/>
    <w:rsid w:val="007B26D9"/>
    <w:rsid w:val="007B7C73"/>
    <w:rsid w:val="007C6C8C"/>
    <w:rsid w:val="007D64E3"/>
    <w:rsid w:val="007D68E2"/>
    <w:rsid w:val="007E3588"/>
    <w:rsid w:val="007E5CB1"/>
    <w:rsid w:val="007F0426"/>
    <w:rsid w:val="007F4005"/>
    <w:rsid w:val="00802B77"/>
    <w:rsid w:val="0081234C"/>
    <w:rsid w:val="0082782C"/>
    <w:rsid w:val="008337F4"/>
    <w:rsid w:val="008365E3"/>
    <w:rsid w:val="00843DD9"/>
    <w:rsid w:val="008533B5"/>
    <w:rsid w:val="00854267"/>
    <w:rsid w:val="00862DA9"/>
    <w:rsid w:val="00867C7C"/>
    <w:rsid w:val="008710AF"/>
    <w:rsid w:val="00882EBD"/>
    <w:rsid w:val="00887153"/>
    <w:rsid w:val="008967DB"/>
    <w:rsid w:val="008A2B5D"/>
    <w:rsid w:val="008A6990"/>
    <w:rsid w:val="008A789B"/>
    <w:rsid w:val="008B29E7"/>
    <w:rsid w:val="008C4BD5"/>
    <w:rsid w:val="008D1B33"/>
    <w:rsid w:val="008E4C28"/>
    <w:rsid w:val="008F1157"/>
    <w:rsid w:val="008F2855"/>
    <w:rsid w:val="008F2AD9"/>
    <w:rsid w:val="00901724"/>
    <w:rsid w:val="00906D7E"/>
    <w:rsid w:val="009277BA"/>
    <w:rsid w:val="00930943"/>
    <w:rsid w:val="00936AEC"/>
    <w:rsid w:val="00946431"/>
    <w:rsid w:val="00951CDD"/>
    <w:rsid w:val="0096401A"/>
    <w:rsid w:val="00964ACC"/>
    <w:rsid w:val="009655A2"/>
    <w:rsid w:val="009662E3"/>
    <w:rsid w:val="00974873"/>
    <w:rsid w:val="00981518"/>
    <w:rsid w:val="00982DEA"/>
    <w:rsid w:val="009851C8"/>
    <w:rsid w:val="00994296"/>
    <w:rsid w:val="00995F47"/>
    <w:rsid w:val="009A1C75"/>
    <w:rsid w:val="009D67E4"/>
    <w:rsid w:val="009E4019"/>
    <w:rsid w:val="009E603E"/>
    <w:rsid w:val="009F5A95"/>
    <w:rsid w:val="009F5F14"/>
    <w:rsid w:val="009F6E35"/>
    <w:rsid w:val="00A00A1B"/>
    <w:rsid w:val="00A011DF"/>
    <w:rsid w:val="00A01224"/>
    <w:rsid w:val="00A0374A"/>
    <w:rsid w:val="00A05460"/>
    <w:rsid w:val="00A06047"/>
    <w:rsid w:val="00A212EF"/>
    <w:rsid w:val="00A34B6C"/>
    <w:rsid w:val="00A36206"/>
    <w:rsid w:val="00A426FA"/>
    <w:rsid w:val="00A44664"/>
    <w:rsid w:val="00A577D2"/>
    <w:rsid w:val="00A64C55"/>
    <w:rsid w:val="00A86E38"/>
    <w:rsid w:val="00A91714"/>
    <w:rsid w:val="00A94B85"/>
    <w:rsid w:val="00AA39AB"/>
    <w:rsid w:val="00AA457E"/>
    <w:rsid w:val="00AA629A"/>
    <w:rsid w:val="00AB7884"/>
    <w:rsid w:val="00AD3B52"/>
    <w:rsid w:val="00AE0297"/>
    <w:rsid w:val="00AE0C88"/>
    <w:rsid w:val="00B23425"/>
    <w:rsid w:val="00B308A2"/>
    <w:rsid w:val="00B31900"/>
    <w:rsid w:val="00B3323F"/>
    <w:rsid w:val="00B3526A"/>
    <w:rsid w:val="00B36BB8"/>
    <w:rsid w:val="00B3716A"/>
    <w:rsid w:val="00B37B9E"/>
    <w:rsid w:val="00B400B8"/>
    <w:rsid w:val="00B42118"/>
    <w:rsid w:val="00B67F75"/>
    <w:rsid w:val="00B73CAA"/>
    <w:rsid w:val="00B8707A"/>
    <w:rsid w:val="00B9012B"/>
    <w:rsid w:val="00B91A09"/>
    <w:rsid w:val="00B93247"/>
    <w:rsid w:val="00B94FEC"/>
    <w:rsid w:val="00B95463"/>
    <w:rsid w:val="00B972FE"/>
    <w:rsid w:val="00BB4E88"/>
    <w:rsid w:val="00BB5477"/>
    <w:rsid w:val="00BB7BB6"/>
    <w:rsid w:val="00BD65C2"/>
    <w:rsid w:val="00BE047A"/>
    <w:rsid w:val="00BE38F8"/>
    <w:rsid w:val="00BE4874"/>
    <w:rsid w:val="00BE66C3"/>
    <w:rsid w:val="00BF6F57"/>
    <w:rsid w:val="00C018DA"/>
    <w:rsid w:val="00C03959"/>
    <w:rsid w:val="00C04E10"/>
    <w:rsid w:val="00C063AE"/>
    <w:rsid w:val="00C200F7"/>
    <w:rsid w:val="00C20E7C"/>
    <w:rsid w:val="00C23ECE"/>
    <w:rsid w:val="00C43D4E"/>
    <w:rsid w:val="00C44530"/>
    <w:rsid w:val="00C52A95"/>
    <w:rsid w:val="00C5642D"/>
    <w:rsid w:val="00C64D55"/>
    <w:rsid w:val="00C66861"/>
    <w:rsid w:val="00C76057"/>
    <w:rsid w:val="00C76790"/>
    <w:rsid w:val="00C85E2D"/>
    <w:rsid w:val="00C9689B"/>
    <w:rsid w:val="00C9733E"/>
    <w:rsid w:val="00CB44A2"/>
    <w:rsid w:val="00CC2D3D"/>
    <w:rsid w:val="00CC313F"/>
    <w:rsid w:val="00CC4B2C"/>
    <w:rsid w:val="00CD3671"/>
    <w:rsid w:val="00CD6693"/>
    <w:rsid w:val="00CD7346"/>
    <w:rsid w:val="00D07F03"/>
    <w:rsid w:val="00D14BD0"/>
    <w:rsid w:val="00D15447"/>
    <w:rsid w:val="00D17A7A"/>
    <w:rsid w:val="00D226E4"/>
    <w:rsid w:val="00D300DD"/>
    <w:rsid w:val="00D33217"/>
    <w:rsid w:val="00D34CBD"/>
    <w:rsid w:val="00D41E41"/>
    <w:rsid w:val="00D44BC3"/>
    <w:rsid w:val="00D50329"/>
    <w:rsid w:val="00D579A8"/>
    <w:rsid w:val="00D57AA9"/>
    <w:rsid w:val="00D63D6D"/>
    <w:rsid w:val="00D64A7A"/>
    <w:rsid w:val="00D66468"/>
    <w:rsid w:val="00D66C8B"/>
    <w:rsid w:val="00D7715A"/>
    <w:rsid w:val="00D82770"/>
    <w:rsid w:val="00D911A3"/>
    <w:rsid w:val="00D9746A"/>
    <w:rsid w:val="00DA57D7"/>
    <w:rsid w:val="00DB0AEB"/>
    <w:rsid w:val="00DD23CF"/>
    <w:rsid w:val="00DD2F53"/>
    <w:rsid w:val="00DD6F81"/>
    <w:rsid w:val="00DE425A"/>
    <w:rsid w:val="00DF15FC"/>
    <w:rsid w:val="00DF26EB"/>
    <w:rsid w:val="00DF4C7E"/>
    <w:rsid w:val="00DF70F2"/>
    <w:rsid w:val="00E009A3"/>
    <w:rsid w:val="00E05501"/>
    <w:rsid w:val="00E1204C"/>
    <w:rsid w:val="00E31B90"/>
    <w:rsid w:val="00E31E8E"/>
    <w:rsid w:val="00E35FA2"/>
    <w:rsid w:val="00E47049"/>
    <w:rsid w:val="00E727B8"/>
    <w:rsid w:val="00E7343F"/>
    <w:rsid w:val="00EB014D"/>
    <w:rsid w:val="00EB022D"/>
    <w:rsid w:val="00EB0E26"/>
    <w:rsid w:val="00EC1925"/>
    <w:rsid w:val="00EC61A9"/>
    <w:rsid w:val="00ED22BE"/>
    <w:rsid w:val="00ED5046"/>
    <w:rsid w:val="00ED5FFF"/>
    <w:rsid w:val="00F01F2F"/>
    <w:rsid w:val="00F115B2"/>
    <w:rsid w:val="00F126C4"/>
    <w:rsid w:val="00F313ED"/>
    <w:rsid w:val="00F358EE"/>
    <w:rsid w:val="00F43F08"/>
    <w:rsid w:val="00F61CF5"/>
    <w:rsid w:val="00F63F63"/>
    <w:rsid w:val="00F70544"/>
    <w:rsid w:val="00F82336"/>
    <w:rsid w:val="00F83F44"/>
    <w:rsid w:val="00F97D21"/>
    <w:rsid w:val="00FA4244"/>
    <w:rsid w:val="00FA64BF"/>
    <w:rsid w:val="00FA6A8C"/>
    <w:rsid w:val="00FA73F5"/>
    <w:rsid w:val="00FB7725"/>
    <w:rsid w:val="00FC3DDC"/>
    <w:rsid w:val="00FE6F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F6A97D2"/>
  <w15:docId w15:val="{D86DAB40-0EB4-4827-893F-38C6ACAF1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F7ADD"/>
    <w:pPr>
      <w:spacing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120CD5"/>
    <w:pPr>
      <w:keepNext/>
      <w:keepLines/>
      <w:spacing w:before="240" w:after="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120CD5"/>
    <w:pPr>
      <w:keepNext/>
      <w:keepLines/>
      <w:spacing w:before="200"/>
      <w:outlineLvl w:val="1"/>
    </w:pPr>
    <w:rPr>
      <w:rFonts w:eastAsiaTheme="majorEastAsia" w:cstheme="majorBidi"/>
      <w:color w:val="000000" w:themeColor="text1"/>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enteredtitle">
    <w:name w:val="centeredtitle"/>
    <w:basedOn w:val="Normal"/>
    <w:next w:val="Normal"/>
    <w:rsid w:val="00386F09"/>
    <w:pPr>
      <w:tabs>
        <w:tab w:val="left" w:pos="4320"/>
      </w:tabs>
      <w:jc w:val="center"/>
    </w:pPr>
    <w:rPr>
      <w:rFonts w:cs="Arial"/>
      <w:b/>
      <w:color w:val="000000"/>
      <w:sz w:val="32"/>
    </w:rPr>
  </w:style>
  <w:style w:type="paragraph" w:customStyle="1" w:styleId="centeredsubtitle">
    <w:name w:val="centeredsubtitle"/>
    <w:basedOn w:val="Normal"/>
    <w:next w:val="Normal"/>
    <w:rsid w:val="00386F09"/>
    <w:pPr>
      <w:tabs>
        <w:tab w:val="left" w:pos="4320"/>
      </w:tabs>
      <w:spacing w:before="120"/>
      <w:jc w:val="center"/>
    </w:pPr>
    <w:rPr>
      <w:rFonts w:cs="Arial"/>
      <w:b/>
      <w:i/>
      <w:color w:val="000000"/>
      <w:sz w:val="28"/>
    </w:rPr>
  </w:style>
  <w:style w:type="paragraph" w:customStyle="1" w:styleId="sectionhead">
    <w:name w:val="sectionhead"/>
    <w:basedOn w:val="Normal"/>
    <w:next w:val="Normal"/>
    <w:link w:val="sectionheadChar"/>
    <w:rsid w:val="00A0374A"/>
    <w:pPr>
      <w:tabs>
        <w:tab w:val="left" w:pos="4320"/>
        <w:tab w:val="left" w:pos="4680"/>
      </w:tabs>
      <w:spacing w:before="240"/>
      <w:outlineLvl w:val="0"/>
    </w:pPr>
    <w:rPr>
      <w:rFonts w:asciiTheme="majorHAnsi" w:hAnsiTheme="majorHAnsi" w:cs="Arial"/>
      <w:b/>
      <w:color w:val="000000"/>
      <w:sz w:val="28"/>
      <w:szCs w:val="28"/>
    </w:rPr>
  </w:style>
  <w:style w:type="character" w:customStyle="1" w:styleId="fieldlabel">
    <w:name w:val="fieldlabel"/>
    <w:basedOn w:val="DefaultParagraphFont"/>
    <w:rsid w:val="00386F09"/>
    <w:rPr>
      <w:rFonts w:ascii="Arial" w:hAnsi="Arial"/>
      <w:color w:val="000000"/>
      <w:sz w:val="20"/>
    </w:rPr>
  </w:style>
  <w:style w:type="character" w:customStyle="1" w:styleId="literalvalue">
    <w:name w:val="literalvalue"/>
    <w:basedOn w:val="DefaultParagraphFont"/>
    <w:rsid w:val="00386F09"/>
    <w:rPr>
      <w:rFonts w:ascii="Lucida Console" w:hAnsi="Lucida Console" w:cs="Courier New"/>
      <w:b/>
      <w:color w:val="0000FF"/>
    </w:rPr>
  </w:style>
  <w:style w:type="character" w:customStyle="1" w:styleId="sectionheadChar">
    <w:name w:val="sectionhead Char"/>
    <w:basedOn w:val="DefaultParagraphFont"/>
    <w:link w:val="sectionhead"/>
    <w:rsid w:val="00A0374A"/>
    <w:rPr>
      <w:rFonts w:asciiTheme="majorHAnsi" w:eastAsia="Times New Roman" w:hAnsiTheme="majorHAnsi" w:cs="Arial"/>
      <w:b/>
      <w:color w:val="000000"/>
      <w:sz w:val="28"/>
      <w:szCs w:val="28"/>
    </w:rPr>
  </w:style>
  <w:style w:type="paragraph" w:styleId="HTMLPreformatted">
    <w:name w:val="HTML Preformatted"/>
    <w:basedOn w:val="Normal"/>
    <w:link w:val="HTMLPreformattedChar"/>
    <w:rsid w:val="00386F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eformattedChar">
    <w:name w:val="HTML Preformatted Char"/>
    <w:basedOn w:val="DefaultParagraphFont"/>
    <w:link w:val="HTMLPreformatted"/>
    <w:rsid w:val="00386F09"/>
    <w:rPr>
      <w:rFonts w:ascii="Courier New" w:eastAsia="Times New Roman" w:hAnsi="Courier New" w:cs="Courier New"/>
      <w:sz w:val="20"/>
      <w:szCs w:val="20"/>
    </w:rPr>
  </w:style>
  <w:style w:type="paragraph" w:customStyle="1" w:styleId="Body">
    <w:name w:val="Body"/>
    <w:uiPriority w:val="99"/>
    <w:rsid w:val="00386F09"/>
    <w:pPr>
      <w:autoSpaceDE w:val="0"/>
      <w:autoSpaceDN w:val="0"/>
      <w:adjustRightInd w:val="0"/>
      <w:spacing w:after="0" w:line="280" w:lineRule="atLeast"/>
    </w:pPr>
    <w:rPr>
      <w:rFonts w:ascii="Times New Roman" w:eastAsia="Times New Roman" w:hAnsi="Times New Roman" w:cs="Times New Roman"/>
      <w:color w:val="000000"/>
      <w:w w:val="0"/>
      <w:sz w:val="24"/>
      <w:szCs w:val="24"/>
    </w:rPr>
  </w:style>
  <w:style w:type="character" w:styleId="Hyperlink">
    <w:name w:val="Hyperlink"/>
    <w:basedOn w:val="DefaultParagraphFont"/>
    <w:uiPriority w:val="99"/>
    <w:rsid w:val="00386F09"/>
    <w:rPr>
      <w:color w:val="0000FF"/>
      <w:u w:val="single"/>
    </w:rPr>
  </w:style>
  <w:style w:type="paragraph" w:styleId="Header">
    <w:name w:val="header"/>
    <w:basedOn w:val="Normal"/>
    <w:link w:val="HeaderChar"/>
    <w:uiPriority w:val="99"/>
    <w:unhideWhenUsed/>
    <w:rsid w:val="008E4C28"/>
    <w:pPr>
      <w:tabs>
        <w:tab w:val="center" w:pos="4680"/>
        <w:tab w:val="right" w:pos="9360"/>
      </w:tabs>
    </w:pPr>
  </w:style>
  <w:style w:type="character" w:customStyle="1" w:styleId="HeaderChar">
    <w:name w:val="Header Char"/>
    <w:basedOn w:val="DefaultParagraphFont"/>
    <w:link w:val="Header"/>
    <w:uiPriority w:val="99"/>
    <w:rsid w:val="008E4C28"/>
    <w:rPr>
      <w:rFonts w:ascii="Arial" w:eastAsia="Times New Roman" w:hAnsi="Arial" w:cs="Times New Roman"/>
      <w:sz w:val="20"/>
      <w:szCs w:val="24"/>
    </w:rPr>
  </w:style>
  <w:style w:type="paragraph" w:styleId="Footer">
    <w:name w:val="footer"/>
    <w:basedOn w:val="Normal"/>
    <w:link w:val="FooterChar"/>
    <w:uiPriority w:val="99"/>
    <w:unhideWhenUsed/>
    <w:rsid w:val="008E4C28"/>
    <w:pPr>
      <w:tabs>
        <w:tab w:val="center" w:pos="4680"/>
        <w:tab w:val="right" w:pos="9360"/>
      </w:tabs>
    </w:pPr>
  </w:style>
  <w:style w:type="character" w:customStyle="1" w:styleId="FooterChar">
    <w:name w:val="Footer Char"/>
    <w:basedOn w:val="DefaultParagraphFont"/>
    <w:link w:val="Footer"/>
    <w:uiPriority w:val="99"/>
    <w:rsid w:val="008E4C28"/>
    <w:rPr>
      <w:rFonts w:ascii="Arial" w:eastAsia="Times New Roman" w:hAnsi="Arial" w:cs="Times New Roman"/>
      <w:sz w:val="20"/>
      <w:szCs w:val="24"/>
    </w:rPr>
  </w:style>
  <w:style w:type="paragraph" w:styleId="BalloonText">
    <w:name w:val="Balloon Text"/>
    <w:basedOn w:val="Normal"/>
    <w:link w:val="BalloonTextChar"/>
    <w:uiPriority w:val="99"/>
    <w:semiHidden/>
    <w:unhideWhenUsed/>
    <w:rsid w:val="008E4C28"/>
    <w:rPr>
      <w:rFonts w:ascii="Tahoma" w:hAnsi="Tahoma" w:cs="Tahoma"/>
      <w:sz w:val="16"/>
      <w:szCs w:val="16"/>
    </w:rPr>
  </w:style>
  <w:style w:type="character" w:customStyle="1" w:styleId="BalloonTextChar">
    <w:name w:val="Balloon Text Char"/>
    <w:basedOn w:val="DefaultParagraphFont"/>
    <w:link w:val="BalloonText"/>
    <w:uiPriority w:val="99"/>
    <w:semiHidden/>
    <w:rsid w:val="008E4C28"/>
    <w:rPr>
      <w:rFonts w:ascii="Tahoma" w:eastAsia="Times New Roman" w:hAnsi="Tahoma" w:cs="Tahoma"/>
      <w:sz w:val="16"/>
      <w:szCs w:val="16"/>
    </w:rPr>
  </w:style>
  <w:style w:type="paragraph" w:styleId="ListParagraph">
    <w:name w:val="List Paragraph"/>
    <w:basedOn w:val="Normal"/>
    <w:uiPriority w:val="34"/>
    <w:qFormat/>
    <w:rsid w:val="00D64A7A"/>
    <w:pPr>
      <w:ind w:left="720"/>
      <w:contextualSpacing/>
    </w:pPr>
  </w:style>
  <w:style w:type="paragraph" w:customStyle="1" w:styleId="Default">
    <w:name w:val="Default"/>
    <w:rsid w:val="005B2AFC"/>
    <w:pPr>
      <w:autoSpaceDE w:val="0"/>
      <w:autoSpaceDN w:val="0"/>
      <w:adjustRightInd w:val="0"/>
      <w:spacing w:after="0" w:line="240" w:lineRule="auto"/>
    </w:pPr>
    <w:rPr>
      <w:rFonts w:ascii="Arial" w:hAnsi="Arial" w:cs="Arial"/>
      <w:color w:val="000000"/>
      <w:sz w:val="24"/>
      <w:szCs w:val="24"/>
    </w:rPr>
  </w:style>
  <w:style w:type="paragraph" w:styleId="DocumentMap">
    <w:name w:val="Document Map"/>
    <w:basedOn w:val="Normal"/>
    <w:link w:val="DocumentMapChar"/>
    <w:uiPriority w:val="99"/>
    <w:semiHidden/>
    <w:unhideWhenUsed/>
    <w:rsid w:val="0025145F"/>
    <w:rPr>
      <w:rFonts w:ascii="Times New Roman" w:hAnsi="Times New Roman"/>
    </w:rPr>
  </w:style>
  <w:style w:type="character" w:customStyle="1" w:styleId="DocumentMapChar">
    <w:name w:val="Document Map Char"/>
    <w:basedOn w:val="DefaultParagraphFont"/>
    <w:link w:val="DocumentMap"/>
    <w:uiPriority w:val="99"/>
    <w:semiHidden/>
    <w:rsid w:val="0025145F"/>
    <w:rPr>
      <w:rFonts w:ascii="Times New Roman" w:eastAsia="Times New Roman" w:hAnsi="Times New Roman" w:cs="Times New Roman"/>
      <w:sz w:val="24"/>
      <w:szCs w:val="24"/>
    </w:rPr>
  </w:style>
  <w:style w:type="character" w:customStyle="1" w:styleId="Select-Char">
    <w:name w:val="Select-Char"/>
    <w:basedOn w:val="DefaultParagraphFont"/>
    <w:uiPriority w:val="1"/>
    <w:qFormat/>
    <w:rsid w:val="0033390F"/>
    <w:rPr>
      <w:rFonts w:asciiTheme="minorHAnsi" w:hAnsiTheme="minorHAnsi"/>
      <w:b/>
      <w:sz w:val="22"/>
      <w:szCs w:val="22"/>
    </w:rPr>
  </w:style>
  <w:style w:type="character" w:customStyle="1" w:styleId="Path-Char">
    <w:name w:val="Path-Char"/>
    <w:basedOn w:val="fieldlabel"/>
    <w:uiPriority w:val="1"/>
    <w:qFormat/>
    <w:rsid w:val="0033390F"/>
    <w:rPr>
      <w:rFonts w:ascii="Lucida Console" w:hAnsi="Lucida Console"/>
      <w:color w:val="000000"/>
      <w:sz w:val="22"/>
      <w:szCs w:val="22"/>
    </w:rPr>
  </w:style>
  <w:style w:type="paragraph" w:styleId="Title">
    <w:name w:val="Title"/>
    <w:basedOn w:val="Normal"/>
    <w:next w:val="Normal"/>
    <w:link w:val="TitleChar"/>
    <w:uiPriority w:val="10"/>
    <w:qFormat/>
    <w:rsid w:val="00A0604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604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20CD5"/>
    <w:rPr>
      <w:rFonts w:eastAsiaTheme="majorEastAsia" w:cstheme="majorBidi"/>
      <w:b/>
      <w:color w:val="000000" w:themeColor="text1"/>
      <w:sz w:val="24"/>
      <w:szCs w:val="32"/>
    </w:rPr>
  </w:style>
  <w:style w:type="character" w:customStyle="1" w:styleId="Heading2Char">
    <w:name w:val="Heading 2 Char"/>
    <w:basedOn w:val="DefaultParagraphFont"/>
    <w:link w:val="Heading2"/>
    <w:uiPriority w:val="9"/>
    <w:rsid w:val="00120CD5"/>
    <w:rPr>
      <w:rFonts w:eastAsiaTheme="majorEastAsia" w:cstheme="majorBidi"/>
      <w:color w:val="000000" w:themeColor="text1"/>
      <w:sz w:val="24"/>
      <w:szCs w:val="26"/>
      <w:u w:val="single"/>
    </w:rPr>
  </w:style>
  <w:style w:type="character" w:styleId="BookTitle">
    <w:name w:val="Book Title"/>
    <w:basedOn w:val="DefaultParagraphFont"/>
    <w:uiPriority w:val="33"/>
    <w:qFormat/>
    <w:rsid w:val="00C66861"/>
    <w:rPr>
      <w:b/>
      <w:bCs/>
      <w:i/>
      <w:iCs/>
      <w:spacing w:val="5"/>
    </w:rPr>
  </w:style>
  <w:style w:type="character" w:styleId="Strong">
    <w:name w:val="Strong"/>
    <w:basedOn w:val="DefaultParagraphFont"/>
    <w:uiPriority w:val="22"/>
    <w:qFormat/>
    <w:rsid w:val="00B91A09"/>
    <w:rPr>
      <w:b/>
      <w:bCs/>
    </w:rPr>
  </w:style>
  <w:style w:type="paragraph" w:styleId="TOCHeading">
    <w:name w:val="TOC Heading"/>
    <w:basedOn w:val="Heading1"/>
    <w:next w:val="Normal"/>
    <w:uiPriority w:val="39"/>
    <w:unhideWhenUsed/>
    <w:qFormat/>
    <w:rsid w:val="0082782C"/>
    <w:pPr>
      <w:spacing w:before="480" w:after="0" w:line="276" w:lineRule="auto"/>
      <w:outlineLvl w:val="9"/>
    </w:pPr>
    <w:rPr>
      <w:b w:val="0"/>
      <w:bCs/>
      <w:sz w:val="28"/>
      <w:szCs w:val="28"/>
    </w:rPr>
  </w:style>
  <w:style w:type="paragraph" w:styleId="TOC1">
    <w:name w:val="toc 1"/>
    <w:basedOn w:val="Normal"/>
    <w:next w:val="Normal"/>
    <w:autoRedefine/>
    <w:uiPriority w:val="39"/>
    <w:unhideWhenUsed/>
    <w:rsid w:val="0082782C"/>
    <w:pPr>
      <w:spacing w:before="120" w:after="0"/>
    </w:pPr>
    <w:rPr>
      <w:b/>
      <w:bCs/>
    </w:rPr>
  </w:style>
  <w:style w:type="paragraph" w:styleId="TOC2">
    <w:name w:val="toc 2"/>
    <w:basedOn w:val="Normal"/>
    <w:next w:val="Normal"/>
    <w:autoRedefine/>
    <w:uiPriority w:val="39"/>
    <w:unhideWhenUsed/>
    <w:rsid w:val="0082782C"/>
    <w:pPr>
      <w:spacing w:after="0"/>
      <w:ind w:left="200"/>
    </w:pPr>
    <w:rPr>
      <w:b/>
      <w:bCs/>
      <w:sz w:val="22"/>
      <w:szCs w:val="22"/>
    </w:rPr>
  </w:style>
  <w:style w:type="paragraph" w:styleId="TOC3">
    <w:name w:val="toc 3"/>
    <w:basedOn w:val="Normal"/>
    <w:next w:val="Normal"/>
    <w:autoRedefine/>
    <w:uiPriority w:val="39"/>
    <w:semiHidden/>
    <w:unhideWhenUsed/>
    <w:rsid w:val="0082782C"/>
    <w:pPr>
      <w:spacing w:after="0"/>
      <w:ind w:left="400"/>
    </w:pPr>
    <w:rPr>
      <w:sz w:val="22"/>
      <w:szCs w:val="22"/>
    </w:rPr>
  </w:style>
  <w:style w:type="paragraph" w:styleId="TOC4">
    <w:name w:val="toc 4"/>
    <w:basedOn w:val="Normal"/>
    <w:next w:val="Normal"/>
    <w:autoRedefine/>
    <w:uiPriority w:val="39"/>
    <w:semiHidden/>
    <w:unhideWhenUsed/>
    <w:rsid w:val="0082782C"/>
    <w:pPr>
      <w:spacing w:after="0"/>
      <w:ind w:left="600"/>
    </w:pPr>
    <w:rPr>
      <w:szCs w:val="20"/>
    </w:rPr>
  </w:style>
  <w:style w:type="paragraph" w:styleId="TOC5">
    <w:name w:val="toc 5"/>
    <w:basedOn w:val="Normal"/>
    <w:next w:val="Normal"/>
    <w:autoRedefine/>
    <w:uiPriority w:val="39"/>
    <w:semiHidden/>
    <w:unhideWhenUsed/>
    <w:rsid w:val="0082782C"/>
    <w:pPr>
      <w:spacing w:after="0"/>
      <w:ind w:left="800"/>
    </w:pPr>
    <w:rPr>
      <w:szCs w:val="20"/>
    </w:rPr>
  </w:style>
  <w:style w:type="paragraph" w:styleId="TOC6">
    <w:name w:val="toc 6"/>
    <w:basedOn w:val="Normal"/>
    <w:next w:val="Normal"/>
    <w:autoRedefine/>
    <w:uiPriority w:val="39"/>
    <w:semiHidden/>
    <w:unhideWhenUsed/>
    <w:rsid w:val="0082782C"/>
    <w:pPr>
      <w:spacing w:after="0"/>
      <w:ind w:left="1000"/>
    </w:pPr>
    <w:rPr>
      <w:szCs w:val="20"/>
    </w:rPr>
  </w:style>
  <w:style w:type="paragraph" w:styleId="TOC7">
    <w:name w:val="toc 7"/>
    <w:basedOn w:val="Normal"/>
    <w:next w:val="Normal"/>
    <w:autoRedefine/>
    <w:uiPriority w:val="39"/>
    <w:semiHidden/>
    <w:unhideWhenUsed/>
    <w:rsid w:val="0082782C"/>
    <w:pPr>
      <w:spacing w:after="0"/>
      <w:ind w:left="1200"/>
    </w:pPr>
    <w:rPr>
      <w:szCs w:val="20"/>
    </w:rPr>
  </w:style>
  <w:style w:type="paragraph" w:styleId="TOC8">
    <w:name w:val="toc 8"/>
    <w:basedOn w:val="Normal"/>
    <w:next w:val="Normal"/>
    <w:autoRedefine/>
    <w:uiPriority w:val="39"/>
    <w:semiHidden/>
    <w:unhideWhenUsed/>
    <w:rsid w:val="0082782C"/>
    <w:pPr>
      <w:spacing w:after="0"/>
      <w:ind w:left="1400"/>
    </w:pPr>
    <w:rPr>
      <w:szCs w:val="20"/>
    </w:rPr>
  </w:style>
  <w:style w:type="paragraph" w:styleId="TOC9">
    <w:name w:val="toc 9"/>
    <w:basedOn w:val="Normal"/>
    <w:next w:val="Normal"/>
    <w:autoRedefine/>
    <w:uiPriority w:val="39"/>
    <w:semiHidden/>
    <w:unhideWhenUsed/>
    <w:rsid w:val="0082782C"/>
    <w:pPr>
      <w:spacing w:after="0"/>
      <w:ind w:left="1600"/>
    </w:pPr>
    <w:rPr>
      <w:szCs w:val="20"/>
    </w:rPr>
  </w:style>
  <w:style w:type="character" w:styleId="PageNumber">
    <w:name w:val="page number"/>
    <w:basedOn w:val="DefaultParagraphFont"/>
    <w:uiPriority w:val="99"/>
    <w:semiHidden/>
    <w:unhideWhenUsed/>
    <w:rsid w:val="001A2F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2282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91964\Downloads\Lab_Book_Template_V1.5_NS1_NS2%20(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F9E35E042DBD5488EA37BF1C76AED1D" ma:contentTypeVersion="4" ma:contentTypeDescription="Create a new document." ma:contentTypeScope="" ma:versionID="d538f8a31aa678358af0a54d4d497125">
  <xsd:schema xmlns:xsd="http://www.w3.org/2001/XMLSchema" xmlns:xs="http://www.w3.org/2001/XMLSchema" xmlns:p="http://schemas.microsoft.com/office/2006/metadata/properties" xmlns:ns2="318a2a06-b206-4d9b-9437-42c650c14bcb" targetNamespace="http://schemas.microsoft.com/office/2006/metadata/properties" ma:root="true" ma:fieldsID="d0311c9680c3cf8e9b0dcd33caab0d20" ns2:_="">
    <xsd:import namespace="318a2a06-b206-4d9b-9437-42c650c14bc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8a2a06-b206-4d9b-9437-42c650c14b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5C8BEC9-C0BB-4278-B6DA-4742CEC3BD40}">
  <ds:schemaRefs>
    <ds:schemaRef ds:uri="http://schemas.microsoft.com/sharepoint/v3/contenttype/forms"/>
  </ds:schemaRefs>
</ds:datastoreItem>
</file>

<file path=customXml/itemProps2.xml><?xml version="1.0" encoding="utf-8"?>
<ds:datastoreItem xmlns:ds="http://schemas.openxmlformats.org/officeDocument/2006/customXml" ds:itemID="{71241D32-FE8E-45C6-8233-34E3193568DE}">
  <ds:schemaRefs>
    <ds:schemaRef ds:uri="http://schemas.openxmlformats.org/officeDocument/2006/bibliography"/>
  </ds:schemaRefs>
</ds:datastoreItem>
</file>

<file path=customXml/itemProps3.xml><?xml version="1.0" encoding="utf-8"?>
<ds:datastoreItem xmlns:ds="http://schemas.openxmlformats.org/officeDocument/2006/customXml" ds:itemID="{37ACD9E8-D23C-42D9-AE8D-064819746A22}">
  <ds:schemaRefs>
    <ds:schemaRef ds:uri="http://schemas.microsoft.com/office/2006/metadata/properties"/>
  </ds:schemaRefs>
</ds:datastoreItem>
</file>

<file path=customXml/itemProps4.xml><?xml version="1.0" encoding="utf-8"?>
<ds:datastoreItem xmlns:ds="http://schemas.openxmlformats.org/officeDocument/2006/customXml" ds:itemID="{1572A20B-DF00-4768-86FF-14F570A905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8a2a06-b206-4d9b-9437-42c650c14b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Lab_Book_Template_V1.5_NS1_NS2 (6)</Template>
  <TotalTime>88</TotalTime>
  <Pages>22</Pages>
  <Words>643</Words>
  <Characters>3666</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Lab Configuration Sheet for Student 1A</vt:lpstr>
    </vt:vector>
  </TitlesOfParts>
  <Company>VMware, Inc.</Company>
  <LinksUpToDate>false</LinksUpToDate>
  <CharactersWithSpaces>4301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Configuration Sheet for Student 1A</dc:title>
  <dc:subject/>
  <dc:creator>Nikita Dhingra</dc:creator>
  <cp:keywords/>
  <dc:description/>
  <cp:lastModifiedBy>Nikita Dhingra</cp:lastModifiedBy>
  <cp:revision>24</cp:revision>
  <dcterms:created xsi:type="dcterms:W3CDTF">2023-06-20T00:17:00Z</dcterms:created>
  <dcterms:modified xsi:type="dcterms:W3CDTF">2024-04-28T23:16:00Z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0x0101006F9E35E042DBD5488EA37BF1C76AED1D</vt:lpwstr>
  </property>
</Properties>
</file>