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C3BF9F" w14:textId="77777777" w:rsidR="00C66861" w:rsidRDefault="00C66861" w:rsidP="00C66861">
      <w:pPr>
        <w:pStyle w:val="Title"/>
        <w:jc w:val="center"/>
        <w:rPr>
          <w:rStyle w:val="BookTitle"/>
          <w:b w:val="0"/>
          <w:i w:val="0"/>
          <w:sz w:val="96"/>
          <w:szCs w:val="96"/>
        </w:rPr>
      </w:pPr>
    </w:p>
    <w:p w14:paraId="249B1938" w14:textId="77777777" w:rsidR="00C66861" w:rsidRDefault="00C66861" w:rsidP="00C66861">
      <w:pPr>
        <w:pStyle w:val="Title"/>
        <w:jc w:val="center"/>
        <w:rPr>
          <w:rStyle w:val="BookTitle"/>
          <w:b w:val="0"/>
          <w:i w:val="0"/>
          <w:sz w:val="96"/>
          <w:szCs w:val="96"/>
        </w:rPr>
      </w:pPr>
    </w:p>
    <w:p w14:paraId="6D2346BE" w14:textId="27797E2F" w:rsidR="00C66861" w:rsidRPr="001A2FC2" w:rsidRDefault="00F6710C" w:rsidP="001A2FC2">
      <w:pPr>
        <w:jc w:val="center"/>
        <w:rPr>
          <w:rStyle w:val="BookTitle"/>
          <w:b w:val="0"/>
          <w:i w:val="0"/>
        </w:rPr>
      </w:pPr>
      <w:r>
        <w:rPr>
          <w:rStyle w:val="BookTitle"/>
          <w:b w:val="0"/>
          <w:i w:val="0"/>
        </w:rPr>
        <w:t>LAB 3</w:t>
      </w:r>
    </w:p>
    <w:p w14:paraId="7D5DD936" w14:textId="15473E72" w:rsidR="00C66861" w:rsidRDefault="00F6710C" w:rsidP="001A2FC2">
      <w:pPr>
        <w:jc w:val="center"/>
      </w:pPr>
      <w:r>
        <w:t>Nikita Dhingra</w:t>
      </w:r>
    </w:p>
    <w:p w14:paraId="671F0E65" w14:textId="77777777" w:rsidR="00C66861" w:rsidRDefault="00C66861">
      <w:pPr>
        <w:spacing w:line="276" w:lineRule="auto"/>
      </w:pPr>
      <w:r>
        <w:br w:type="page"/>
      </w:r>
    </w:p>
    <w:p w14:paraId="2D783766" w14:textId="77777777" w:rsidR="00C66861" w:rsidRDefault="00C66861">
      <w:pPr>
        <w:spacing w:line="276" w:lineRule="auto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bookmarkStart w:id="0" w:name="_Toc141637527" w:displacedByCustomXml="next"/>
    <w:sdt>
      <w:sdtPr>
        <w:rPr>
          <w:rFonts w:ascii="Arial" w:eastAsia="Times New Roman" w:hAnsi="Arial" w:cs="Times New Roman"/>
          <w:b w:val="0"/>
          <w:bCs/>
          <w:color w:val="auto"/>
          <w:sz w:val="20"/>
          <w:szCs w:val="24"/>
        </w:rPr>
        <w:id w:val="-238936104"/>
        <w:docPartObj>
          <w:docPartGallery w:val="Table of Contents"/>
          <w:docPartUnique/>
        </w:docPartObj>
      </w:sdtPr>
      <w:sdtEndPr>
        <w:rPr>
          <w:rFonts w:asciiTheme="minorHAnsi" w:hAnsiTheme="minorHAnsi"/>
          <w:bCs w:val="0"/>
          <w:noProof/>
          <w:sz w:val="24"/>
        </w:rPr>
      </w:sdtEndPr>
      <w:sdtContent>
        <w:p w14:paraId="77F1FD72" w14:textId="77777777" w:rsidR="0082782C" w:rsidRDefault="0082782C" w:rsidP="00120CD5">
          <w:pPr>
            <w:pStyle w:val="Heading1"/>
          </w:pPr>
          <w:r>
            <w:t>Table of Contents</w:t>
          </w:r>
          <w:bookmarkEnd w:id="0"/>
        </w:p>
        <w:p w14:paraId="64D74023" w14:textId="2AAA865E" w:rsidR="006F39C9" w:rsidRDefault="0082782C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2"/>
              <w:szCs w:val="22"/>
              <w:lang w:val="en-IN" w:eastAsia="en-IN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41637527" w:history="1">
            <w:r w:rsidR="006F39C9" w:rsidRPr="00376431">
              <w:rPr>
                <w:rStyle w:val="Hyperlink"/>
                <w:noProof/>
              </w:rPr>
              <w:t>Table of Contents</w:t>
            </w:r>
            <w:r w:rsidR="006F39C9">
              <w:rPr>
                <w:noProof/>
                <w:webHidden/>
              </w:rPr>
              <w:tab/>
            </w:r>
            <w:r w:rsidR="006F39C9">
              <w:rPr>
                <w:noProof/>
                <w:webHidden/>
              </w:rPr>
              <w:fldChar w:fldCharType="begin"/>
            </w:r>
            <w:r w:rsidR="006F39C9">
              <w:rPr>
                <w:noProof/>
                <w:webHidden/>
              </w:rPr>
              <w:instrText xml:space="preserve"> PAGEREF _Toc141637527 \h </w:instrText>
            </w:r>
            <w:r w:rsidR="006F39C9">
              <w:rPr>
                <w:noProof/>
                <w:webHidden/>
              </w:rPr>
            </w:r>
            <w:r w:rsidR="006F39C9">
              <w:rPr>
                <w:noProof/>
                <w:webHidden/>
              </w:rPr>
              <w:fldChar w:fldCharType="separate"/>
            </w:r>
            <w:r w:rsidR="00D422EF">
              <w:rPr>
                <w:noProof/>
                <w:webHidden/>
              </w:rPr>
              <w:t>2</w:t>
            </w:r>
            <w:r w:rsidR="006F39C9">
              <w:rPr>
                <w:noProof/>
                <w:webHidden/>
              </w:rPr>
              <w:fldChar w:fldCharType="end"/>
            </w:r>
          </w:hyperlink>
        </w:p>
        <w:p w14:paraId="30C46D63" w14:textId="4F1F08EC" w:rsidR="006F39C9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2"/>
              <w:szCs w:val="22"/>
              <w:lang w:val="en-IN" w:eastAsia="en-IN"/>
              <w14:ligatures w14:val="standardContextual"/>
            </w:rPr>
          </w:pPr>
          <w:hyperlink w:anchor="_Toc141637528" w:history="1">
            <w:r w:rsidR="006F39C9" w:rsidRPr="00376431">
              <w:rPr>
                <w:rStyle w:val="Hyperlink"/>
                <w:noProof/>
              </w:rPr>
              <w:t>Lab 3</w:t>
            </w:r>
            <w:r w:rsidR="006F39C9">
              <w:rPr>
                <w:noProof/>
                <w:webHidden/>
              </w:rPr>
              <w:tab/>
            </w:r>
            <w:r w:rsidR="006F39C9">
              <w:rPr>
                <w:noProof/>
                <w:webHidden/>
              </w:rPr>
              <w:fldChar w:fldCharType="begin"/>
            </w:r>
            <w:r w:rsidR="006F39C9">
              <w:rPr>
                <w:noProof/>
                <w:webHidden/>
              </w:rPr>
              <w:instrText xml:space="preserve"> PAGEREF _Toc141637528 \h </w:instrText>
            </w:r>
            <w:r w:rsidR="006F39C9">
              <w:rPr>
                <w:noProof/>
                <w:webHidden/>
              </w:rPr>
            </w:r>
            <w:r w:rsidR="006F39C9">
              <w:rPr>
                <w:noProof/>
                <w:webHidden/>
              </w:rPr>
              <w:fldChar w:fldCharType="separate"/>
            </w:r>
            <w:r w:rsidR="00D422EF">
              <w:rPr>
                <w:noProof/>
                <w:webHidden/>
              </w:rPr>
              <w:t>3</w:t>
            </w:r>
            <w:r w:rsidR="006F39C9">
              <w:rPr>
                <w:noProof/>
                <w:webHidden/>
              </w:rPr>
              <w:fldChar w:fldCharType="end"/>
            </w:r>
          </w:hyperlink>
        </w:p>
        <w:p w14:paraId="7AA52D4D" w14:textId="2518D070" w:rsidR="006F39C9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lang w:val="en-IN" w:eastAsia="en-IN"/>
              <w14:ligatures w14:val="standardContextual"/>
            </w:rPr>
          </w:pPr>
          <w:hyperlink w:anchor="_Toc141637529" w:history="1">
            <w:r w:rsidR="006F39C9" w:rsidRPr="00376431">
              <w:rPr>
                <w:rStyle w:val="Hyperlink"/>
                <w:noProof/>
              </w:rPr>
              <w:t>Task 1 – Creation of Bucket and uploading data in S3</w:t>
            </w:r>
            <w:r w:rsidR="006F39C9">
              <w:rPr>
                <w:noProof/>
                <w:webHidden/>
              </w:rPr>
              <w:tab/>
            </w:r>
            <w:r w:rsidR="006F39C9">
              <w:rPr>
                <w:noProof/>
                <w:webHidden/>
              </w:rPr>
              <w:fldChar w:fldCharType="begin"/>
            </w:r>
            <w:r w:rsidR="006F39C9">
              <w:rPr>
                <w:noProof/>
                <w:webHidden/>
              </w:rPr>
              <w:instrText xml:space="preserve"> PAGEREF _Toc141637529 \h </w:instrText>
            </w:r>
            <w:r w:rsidR="006F39C9">
              <w:rPr>
                <w:noProof/>
                <w:webHidden/>
              </w:rPr>
            </w:r>
            <w:r w:rsidR="006F39C9">
              <w:rPr>
                <w:noProof/>
                <w:webHidden/>
              </w:rPr>
              <w:fldChar w:fldCharType="separate"/>
            </w:r>
            <w:r w:rsidR="00D422EF">
              <w:rPr>
                <w:noProof/>
                <w:webHidden/>
              </w:rPr>
              <w:t>3</w:t>
            </w:r>
            <w:r w:rsidR="006F39C9">
              <w:rPr>
                <w:noProof/>
                <w:webHidden/>
              </w:rPr>
              <w:fldChar w:fldCharType="end"/>
            </w:r>
          </w:hyperlink>
        </w:p>
        <w:p w14:paraId="2DC7E7F9" w14:textId="7913E3B8" w:rsidR="006F39C9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lang w:val="en-IN" w:eastAsia="en-IN"/>
              <w14:ligatures w14:val="standardContextual"/>
            </w:rPr>
          </w:pPr>
          <w:hyperlink w:anchor="_Toc141637530" w:history="1">
            <w:r w:rsidR="006F39C9" w:rsidRPr="00376431">
              <w:rPr>
                <w:rStyle w:val="Hyperlink"/>
                <w:noProof/>
              </w:rPr>
              <w:t>TASK 2 : Creation of DynamoDB Table and importing from S3</w:t>
            </w:r>
            <w:r w:rsidR="006F39C9">
              <w:rPr>
                <w:noProof/>
                <w:webHidden/>
              </w:rPr>
              <w:tab/>
            </w:r>
            <w:r w:rsidR="006F39C9">
              <w:rPr>
                <w:noProof/>
                <w:webHidden/>
              </w:rPr>
              <w:fldChar w:fldCharType="begin"/>
            </w:r>
            <w:r w:rsidR="006F39C9">
              <w:rPr>
                <w:noProof/>
                <w:webHidden/>
              </w:rPr>
              <w:instrText xml:space="preserve"> PAGEREF _Toc141637530 \h </w:instrText>
            </w:r>
            <w:r w:rsidR="006F39C9">
              <w:rPr>
                <w:noProof/>
                <w:webHidden/>
              </w:rPr>
            </w:r>
            <w:r w:rsidR="006F39C9">
              <w:rPr>
                <w:noProof/>
                <w:webHidden/>
              </w:rPr>
              <w:fldChar w:fldCharType="separate"/>
            </w:r>
            <w:r w:rsidR="00D422EF">
              <w:rPr>
                <w:noProof/>
                <w:webHidden/>
              </w:rPr>
              <w:t>5</w:t>
            </w:r>
            <w:r w:rsidR="006F39C9">
              <w:rPr>
                <w:noProof/>
                <w:webHidden/>
              </w:rPr>
              <w:fldChar w:fldCharType="end"/>
            </w:r>
          </w:hyperlink>
        </w:p>
        <w:p w14:paraId="691AFED1" w14:textId="1734A9C0" w:rsidR="006F39C9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lang w:val="en-IN" w:eastAsia="en-IN"/>
              <w14:ligatures w14:val="standardContextual"/>
            </w:rPr>
          </w:pPr>
          <w:hyperlink w:anchor="_Toc141637531" w:history="1">
            <w:r w:rsidR="006F39C9" w:rsidRPr="00376431">
              <w:rPr>
                <w:rStyle w:val="Hyperlink"/>
                <w:noProof/>
              </w:rPr>
              <w:t>TASK 3: Analyse CloudWatch error logs for the failure</w:t>
            </w:r>
            <w:r w:rsidR="006F39C9">
              <w:rPr>
                <w:noProof/>
                <w:webHidden/>
              </w:rPr>
              <w:tab/>
            </w:r>
            <w:r w:rsidR="006F39C9">
              <w:rPr>
                <w:noProof/>
                <w:webHidden/>
              </w:rPr>
              <w:fldChar w:fldCharType="begin"/>
            </w:r>
            <w:r w:rsidR="006F39C9">
              <w:rPr>
                <w:noProof/>
                <w:webHidden/>
              </w:rPr>
              <w:instrText xml:space="preserve"> PAGEREF _Toc141637531 \h </w:instrText>
            </w:r>
            <w:r w:rsidR="006F39C9">
              <w:rPr>
                <w:noProof/>
                <w:webHidden/>
              </w:rPr>
            </w:r>
            <w:r w:rsidR="006F39C9">
              <w:rPr>
                <w:noProof/>
                <w:webHidden/>
              </w:rPr>
              <w:fldChar w:fldCharType="separate"/>
            </w:r>
            <w:r w:rsidR="00D422EF">
              <w:rPr>
                <w:noProof/>
                <w:webHidden/>
              </w:rPr>
              <w:t>8</w:t>
            </w:r>
            <w:r w:rsidR="006F39C9">
              <w:rPr>
                <w:noProof/>
                <w:webHidden/>
              </w:rPr>
              <w:fldChar w:fldCharType="end"/>
            </w:r>
          </w:hyperlink>
        </w:p>
        <w:p w14:paraId="4BAE7D14" w14:textId="5598566F" w:rsidR="006F39C9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lang w:val="en-IN" w:eastAsia="en-IN"/>
              <w14:ligatures w14:val="standardContextual"/>
            </w:rPr>
          </w:pPr>
          <w:hyperlink w:anchor="_Toc141637532" w:history="1">
            <w:r w:rsidR="006F39C9" w:rsidRPr="00376431">
              <w:rPr>
                <w:rStyle w:val="Hyperlink"/>
                <w:noProof/>
              </w:rPr>
              <w:t>Task 4 : View the Content of the DyanoDB Table</w:t>
            </w:r>
            <w:r w:rsidR="006F39C9">
              <w:rPr>
                <w:noProof/>
                <w:webHidden/>
              </w:rPr>
              <w:tab/>
            </w:r>
            <w:r w:rsidR="006F39C9">
              <w:rPr>
                <w:noProof/>
                <w:webHidden/>
              </w:rPr>
              <w:fldChar w:fldCharType="begin"/>
            </w:r>
            <w:r w:rsidR="006F39C9">
              <w:rPr>
                <w:noProof/>
                <w:webHidden/>
              </w:rPr>
              <w:instrText xml:space="preserve"> PAGEREF _Toc141637532 \h </w:instrText>
            </w:r>
            <w:r w:rsidR="006F39C9">
              <w:rPr>
                <w:noProof/>
                <w:webHidden/>
              </w:rPr>
            </w:r>
            <w:r w:rsidR="006F39C9">
              <w:rPr>
                <w:noProof/>
                <w:webHidden/>
              </w:rPr>
              <w:fldChar w:fldCharType="separate"/>
            </w:r>
            <w:r w:rsidR="00D422EF">
              <w:rPr>
                <w:noProof/>
                <w:webHidden/>
              </w:rPr>
              <w:t>10</w:t>
            </w:r>
            <w:r w:rsidR="006F39C9">
              <w:rPr>
                <w:noProof/>
                <w:webHidden/>
              </w:rPr>
              <w:fldChar w:fldCharType="end"/>
            </w:r>
          </w:hyperlink>
        </w:p>
        <w:p w14:paraId="00014A5A" w14:textId="2C72C19C" w:rsidR="006F39C9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lang w:val="en-IN" w:eastAsia="en-IN"/>
              <w14:ligatures w14:val="standardContextual"/>
            </w:rPr>
          </w:pPr>
          <w:hyperlink w:anchor="_Toc141637533" w:history="1">
            <w:r w:rsidR="006F39C9" w:rsidRPr="00376431">
              <w:rPr>
                <w:rStyle w:val="Hyperlink"/>
                <w:noProof/>
              </w:rPr>
              <w:t>Reflection</w:t>
            </w:r>
            <w:r w:rsidR="006F39C9">
              <w:rPr>
                <w:noProof/>
                <w:webHidden/>
              </w:rPr>
              <w:tab/>
            </w:r>
            <w:r w:rsidR="006F39C9">
              <w:rPr>
                <w:noProof/>
                <w:webHidden/>
              </w:rPr>
              <w:fldChar w:fldCharType="begin"/>
            </w:r>
            <w:r w:rsidR="006F39C9">
              <w:rPr>
                <w:noProof/>
                <w:webHidden/>
              </w:rPr>
              <w:instrText xml:space="preserve"> PAGEREF _Toc141637533 \h </w:instrText>
            </w:r>
            <w:r w:rsidR="006F39C9">
              <w:rPr>
                <w:noProof/>
                <w:webHidden/>
              </w:rPr>
            </w:r>
            <w:r w:rsidR="006F39C9">
              <w:rPr>
                <w:noProof/>
                <w:webHidden/>
              </w:rPr>
              <w:fldChar w:fldCharType="separate"/>
            </w:r>
            <w:r w:rsidR="00D422EF">
              <w:rPr>
                <w:noProof/>
                <w:webHidden/>
              </w:rPr>
              <w:t>11</w:t>
            </w:r>
            <w:r w:rsidR="006F39C9">
              <w:rPr>
                <w:noProof/>
                <w:webHidden/>
              </w:rPr>
              <w:fldChar w:fldCharType="end"/>
            </w:r>
          </w:hyperlink>
        </w:p>
        <w:p w14:paraId="1ECD46E7" w14:textId="4C8E0941" w:rsidR="0082782C" w:rsidRDefault="0082782C">
          <w:r>
            <w:rPr>
              <w:b/>
              <w:bCs/>
              <w:noProof/>
            </w:rPr>
            <w:fldChar w:fldCharType="end"/>
          </w:r>
        </w:p>
      </w:sdtContent>
    </w:sdt>
    <w:p w14:paraId="4425D68C" w14:textId="77777777" w:rsidR="0082782C" w:rsidRDefault="0082782C">
      <w:pPr>
        <w:spacing w:line="276" w:lineRule="auto"/>
      </w:pPr>
      <w:r>
        <w:br w:type="page"/>
      </w:r>
    </w:p>
    <w:p w14:paraId="7AA48F66" w14:textId="77777777" w:rsidR="00C66861" w:rsidRDefault="00C66861">
      <w:pPr>
        <w:spacing w:line="276" w:lineRule="auto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</w:rPr>
      </w:pPr>
    </w:p>
    <w:p w14:paraId="161E3464" w14:textId="43819D88" w:rsidR="00C66861" w:rsidRPr="00120CD5" w:rsidRDefault="00C66861" w:rsidP="00120CD5">
      <w:pPr>
        <w:pStyle w:val="Heading1"/>
      </w:pPr>
      <w:bookmarkStart w:id="1" w:name="_Toc141637528"/>
      <w:r w:rsidRPr="00120CD5">
        <w:t xml:space="preserve">Lab </w:t>
      </w:r>
      <w:r w:rsidR="0046787E">
        <w:t>3</w:t>
      </w:r>
      <w:bookmarkEnd w:id="1"/>
    </w:p>
    <w:p w14:paraId="0A70E7EB" w14:textId="79B64FBE" w:rsidR="00D300DD" w:rsidRDefault="00706F20" w:rsidP="00D300DD">
      <w:pPr>
        <w:pStyle w:val="Heading2"/>
      </w:pPr>
      <w:bookmarkStart w:id="2" w:name="_Toc141637529"/>
      <w:r>
        <w:t>Task 1 – Creation of Bucket and uploading data in S3</w:t>
      </w:r>
      <w:bookmarkEnd w:id="2"/>
    </w:p>
    <w:p w14:paraId="3AD88741" w14:textId="5E2123BA" w:rsidR="00706F20" w:rsidRPr="00706F20" w:rsidRDefault="00706F20" w:rsidP="00706F20">
      <w:r>
        <w:rPr>
          <w:noProof/>
        </w:rPr>
        <w:drawing>
          <wp:inline distT="0" distB="0" distL="0" distR="0" wp14:anchorId="06B0800D" wp14:editId="302A3432">
            <wp:extent cx="5943600" cy="3343275"/>
            <wp:effectExtent l="0" t="0" r="0" b="9525"/>
            <wp:docPr id="20058982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2D145E" wp14:editId="523C0037">
            <wp:extent cx="5943600" cy="3343275"/>
            <wp:effectExtent l="0" t="0" r="0" b="9525"/>
            <wp:docPr id="5269965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7322FB" wp14:editId="6E2F0197">
            <wp:extent cx="5943600" cy="3343275"/>
            <wp:effectExtent l="0" t="0" r="0" b="9525"/>
            <wp:docPr id="3867185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1BFF0" wp14:editId="4E302346">
            <wp:extent cx="5943600" cy="3343275"/>
            <wp:effectExtent l="0" t="0" r="0" b="9525"/>
            <wp:docPr id="1260303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2593F" w14:textId="16A82594" w:rsidR="00342C26" w:rsidRDefault="00152D92" w:rsidP="00133588">
      <w:pPr>
        <w:pStyle w:val="Heading2"/>
      </w:pPr>
      <w:bookmarkStart w:id="3" w:name="_Toc141637530"/>
      <w:r>
        <w:lastRenderedPageBreak/>
        <w:t xml:space="preserve">TASK 2 </w:t>
      </w:r>
      <w:r w:rsidR="00625C4A">
        <w:t>: Creation of DynamoDB Table and importing from S3</w:t>
      </w:r>
      <w:bookmarkEnd w:id="3"/>
    </w:p>
    <w:p w14:paraId="1DD55C92" w14:textId="58F61B5B" w:rsidR="00152D92" w:rsidRDefault="00152D92" w:rsidP="00152D92">
      <w:r>
        <w:rPr>
          <w:noProof/>
        </w:rPr>
        <w:drawing>
          <wp:inline distT="0" distB="0" distL="0" distR="0" wp14:anchorId="1A98BD10" wp14:editId="74845064">
            <wp:extent cx="5943600" cy="3343275"/>
            <wp:effectExtent l="0" t="0" r="0" b="9525"/>
            <wp:docPr id="3577592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99D7F1" wp14:editId="6A41FD0B">
            <wp:extent cx="5943600" cy="3343275"/>
            <wp:effectExtent l="0" t="0" r="0" b="9525"/>
            <wp:docPr id="15500891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FE1D2E" wp14:editId="20FF9EA4">
            <wp:extent cx="5943600" cy="3343275"/>
            <wp:effectExtent l="0" t="0" r="0" b="9525"/>
            <wp:docPr id="19822010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24574" wp14:editId="4145FE23">
            <wp:extent cx="5943600" cy="3343275"/>
            <wp:effectExtent l="0" t="0" r="0" b="9525"/>
            <wp:docPr id="14546082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CCA63" w14:textId="7C492AD0" w:rsidR="001A790C" w:rsidRPr="00152D92" w:rsidRDefault="001A790C" w:rsidP="00152D92">
      <w:r>
        <w:rPr>
          <w:noProof/>
        </w:rPr>
        <w:lastRenderedPageBreak/>
        <w:drawing>
          <wp:inline distT="0" distB="0" distL="0" distR="0" wp14:anchorId="2A6FC95D" wp14:editId="1754EAEC">
            <wp:extent cx="5943600" cy="3343275"/>
            <wp:effectExtent l="0" t="0" r="0" b="9525"/>
            <wp:docPr id="205087923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04049" w14:textId="2F3E1A9A" w:rsidR="0002496E" w:rsidRDefault="005D3C12" w:rsidP="009F6E35">
      <w:pPr>
        <w:pStyle w:val="Heading2"/>
        <w:rPr>
          <w:rStyle w:val="fieldlabel"/>
          <w:rFonts w:asciiTheme="minorHAnsi" w:hAnsiTheme="minorHAnsi"/>
          <w:color w:val="000000" w:themeColor="text1"/>
          <w:sz w:val="24"/>
        </w:rPr>
      </w:pPr>
      <w:bookmarkStart w:id="4" w:name="_Toc141637531"/>
      <w:r>
        <w:rPr>
          <w:rStyle w:val="fieldlabel"/>
          <w:rFonts w:asciiTheme="minorHAnsi" w:hAnsiTheme="minorHAnsi"/>
          <w:color w:val="000000" w:themeColor="text1"/>
          <w:sz w:val="24"/>
        </w:rPr>
        <w:lastRenderedPageBreak/>
        <w:t>TASK 3: Analyse CloudWatch error logs for the failure</w:t>
      </w:r>
      <w:bookmarkEnd w:id="4"/>
    </w:p>
    <w:p w14:paraId="54527A87" w14:textId="37C87552" w:rsidR="005D3C12" w:rsidRPr="005D3C12" w:rsidRDefault="005D3C12" w:rsidP="005D3C12">
      <w:r>
        <w:rPr>
          <w:noProof/>
        </w:rPr>
        <w:drawing>
          <wp:inline distT="0" distB="0" distL="0" distR="0" wp14:anchorId="1350822E" wp14:editId="368C19D9">
            <wp:extent cx="5943600" cy="3343275"/>
            <wp:effectExtent l="0" t="0" r="0" b="9525"/>
            <wp:docPr id="184625374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9ED0C4" wp14:editId="6462D697">
            <wp:extent cx="5943600" cy="3343275"/>
            <wp:effectExtent l="0" t="0" r="0" b="9525"/>
            <wp:docPr id="4935577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BBAF90" wp14:editId="77D7DE33">
            <wp:extent cx="5943600" cy="3343275"/>
            <wp:effectExtent l="0" t="0" r="0" b="9525"/>
            <wp:docPr id="16698155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4B28A3" wp14:editId="11F9E7C2">
            <wp:extent cx="5943600" cy="3343275"/>
            <wp:effectExtent l="0" t="0" r="0" b="9525"/>
            <wp:docPr id="7435774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608B4" w14:textId="54DD4AE1" w:rsidR="00D7715A" w:rsidRDefault="00B06AC1" w:rsidP="009F6E35">
      <w:pPr>
        <w:pStyle w:val="Heading2"/>
        <w:rPr>
          <w:rStyle w:val="fieldlabel"/>
          <w:rFonts w:asciiTheme="minorHAnsi" w:hAnsiTheme="minorHAnsi"/>
          <w:color w:val="000000" w:themeColor="text1"/>
          <w:sz w:val="24"/>
        </w:rPr>
      </w:pPr>
      <w:bookmarkStart w:id="5" w:name="_Toc141637532"/>
      <w:r>
        <w:rPr>
          <w:rStyle w:val="fieldlabel"/>
          <w:rFonts w:asciiTheme="minorHAnsi" w:hAnsiTheme="minorHAnsi"/>
          <w:color w:val="000000" w:themeColor="text1"/>
          <w:sz w:val="24"/>
        </w:rPr>
        <w:lastRenderedPageBreak/>
        <w:t>Task 4 : View the Content of the Dy</w:t>
      </w:r>
      <w:r w:rsidR="006F39C9">
        <w:rPr>
          <w:rStyle w:val="fieldlabel"/>
          <w:rFonts w:asciiTheme="minorHAnsi" w:hAnsiTheme="minorHAnsi"/>
          <w:color w:val="000000" w:themeColor="text1"/>
          <w:sz w:val="24"/>
        </w:rPr>
        <w:t>namo</w:t>
      </w:r>
      <w:r>
        <w:rPr>
          <w:rStyle w:val="fieldlabel"/>
          <w:rFonts w:asciiTheme="minorHAnsi" w:hAnsiTheme="minorHAnsi"/>
          <w:color w:val="000000" w:themeColor="text1"/>
          <w:sz w:val="24"/>
        </w:rPr>
        <w:t>DB Table</w:t>
      </w:r>
      <w:bookmarkEnd w:id="5"/>
    </w:p>
    <w:p w14:paraId="32ABBB8F" w14:textId="14F4F4CB" w:rsidR="00ED4567" w:rsidRPr="00ED4567" w:rsidRDefault="00ED4567" w:rsidP="00ED4567">
      <w:r>
        <w:rPr>
          <w:noProof/>
        </w:rPr>
        <w:drawing>
          <wp:inline distT="0" distB="0" distL="0" distR="0" wp14:anchorId="25D5918C" wp14:editId="23089CCB">
            <wp:extent cx="5943600" cy="3343275"/>
            <wp:effectExtent l="0" t="0" r="0" b="9525"/>
            <wp:docPr id="22175139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3F8A5" w14:textId="2ED4EC19" w:rsidR="00B06AC1" w:rsidRPr="00B06AC1" w:rsidRDefault="0087359F" w:rsidP="00B06AC1">
      <w:r>
        <w:rPr>
          <w:noProof/>
        </w:rPr>
        <w:drawing>
          <wp:inline distT="0" distB="0" distL="0" distR="0" wp14:anchorId="29F756D9" wp14:editId="18D2D54D">
            <wp:extent cx="5943600" cy="3343275"/>
            <wp:effectExtent l="0" t="0" r="0" b="9525"/>
            <wp:docPr id="21032098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70483" w14:textId="77777777" w:rsidR="00F8715E" w:rsidRDefault="00F8715E" w:rsidP="00F8715E"/>
    <w:p w14:paraId="7B1E842E" w14:textId="77777777" w:rsidR="00FC265B" w:rsidRPr="00F8715E" w:rsidRDefault="00FC265B" w:rsidP="00F8715E"/>
    <w:p w14:paraId="4BF2DE8E" w14:textId="0A3A367F" w:rsidR="00A06047" w:rsidRDefault="006A2138" w:rsidP="009F6E35">
      <w:pPr>
        <w:pStyle w:val="Heading2"/>
        <w:rPr>
          <w:rStyle w:val="fieldlabel"/>
          <w:rFonts w:asciiTheme="minorHAnsi" w:hAnsiTheme="minorHAnsi"/>
          <w:color w:val="000000" w:themeColor="text1"/>
          <w:sz w:val="24"/>
        </w:rPr>
      </w:pPr>
      <w:bookmarkStart w:id="6" w:name="_Toc141637533"/>
      <w:r>
        <w:rPr>
          <w:rStyle w:val="fieldlabel"/>
          <w:rFonts w:asciiTheme="minorHAnsi" w:hAnsiTheme="minorHAnsi"/>
          <w:color w:val="000000" w:themeColor="text1"/>
          <w:sz w:val="24"/>
        </w:rPr>
        <w:lastRenderedPageBreak/>
        <w:t>Reflection</w:t>
      </w:r>
      <w:bookmarkEnd w:id="6"/>
    </w:p>
    <w:p w14:paraId="6FB0F968" w14:textId="77777777" w:rsidR="006A2138" w:rsidRPr="006A2138" w:rsidRDefault="006A2138" w:rsidP="006A2138">
      <w:pPr>
        <w:rPr>
          <w:rFonts w:eastAsiaTheme="minorHAnsi" w:cstheme="minorHAnsi"/>
        </w:rPr>
      </w:pPr>
      <w:r w:rsidRPr="006A2138">
        <w:rPr>
          <w:rFonts w:eastAsiaTheme="minorHAnsi" w:cstheme="minorHAnsi"/>
        </w:rPr>
        <w:t xml:space="preserve">Following questions are addressed below based upon the assignment and the understanding </w:t>
      </w:r>
    </w:p>
    <w:p w14:paraId="3DF7B137" w14:textId="7BB94CAF" w:rsidR="006A2138" w:rsidRDefault="006A2138" w:rsidP="006A2138">
      <w:pPr>
        <w:rPr>
          <w:rFonts w:eastAsiaTheme="minorHAnsi" w:cstheme="minorHAnsi"/>
          <w:sz w:val="22"/>
          <w:szCs w:val="22"/>
        </w:rPr>
      </w:pPr>
      <w:r w:rsidRPr="00A17419">
        <w:rPr>
          <w:rFonts w:eastAsiaTheme="minorHAnsi" w:cstheme="minorHAnsi"/>
          <w:sz w:val="22"/>
          <w:szCs w:val="22"/>
        </w:rPr>
        <w:t xml:space="preserve">Q1: Why we need to create S3 Bucket name unique every time?  </w:t>
      </w:r>
      <w:r w:rsidR="00A17419" w:rsidRPr="00A17419">
        <w:rPr>
          <w:rFonts w:eastAsiaTheme="minorHAnsi" w:cstheme="minorHAnsi"/>
          <w:sz w:val="22"/>
          <w:szCs w:val="22"/>
        </w:rPr>
        <w:t xml:space="preserve"> TASK </w:t>
      </w:r>
      <w:r w:rsidR="00A17419">
        <w:rPr>
          <w:rFonts w:eastAsiaTheme="minorHAnsi" w:cstheme="minorHAnsi"/>
          <w:sz w:val="22"/>
          <w:szCs w:val="22"/>
        </w:rPr>
        <w:t>2</w:t>
      </w:r>
    </w:p>
    <w:p w14:paraId="6A394837" w14:textId="49428C02" w:rsidR="00A17419" w:rsidRPr="00A17419" w:rsidRDefault="00A17419" w:rsidP="006A2138">
      <w:pPr>
        <w:rPr>
          <w:rFonts w:eastAsiaTheme="minorHAnsi" w:cstheme="minorHAnsi"/>
          <w:sz w:val="22"/>
          <w:szCs w:val="22"/>
        </w:rPr>
      </w:pPr>
      <w:r>
        <w:rPr>
          <w:rFonts w:eastAsiaTheme="minorHAnsi" w:cstheme="minorHAnsi"/>
          <w:sz w:val="22"/>
          <w:szCs w:val="22"/>
        </w:rPr>
        <w:t>Solution:  We need to create and give unique name every single time to the S3 bucket in AWS as to give unique URL to the bucket and uniquely accessible , not combining things which diminishes the chances of errors and have unique work for all in any region and any account.</w:t>
      </w:r>
    </w:p>
    <w:p w14:paraId="62566EEF" w14:textId="09A7FC47" w:rsidR="006A2138" w:rsidRDefault="006A2138" w:rsidP="006A2138">
      <w:pPr>
        <w:rPr>
          <w:rFonts w:eastAsiaTheme="minorHAnsi" w:cstheme="minorHAnsi"/>
          <w:sz w:val="22"/>
          <w:szCs w:val="22"/>
        </w:rPr>
      </w:pPr>
      <w:r w:rsidRPr="00A17419">
        <w:rPr>
          <w:rFonts w:eastAsiaTheme="minorHAnsi" w:cstheme="minorHAnsi"/>
          <w:sz w:val="22"/>
          <w:szCs w:val="22"/>
        </w:rPr>
        <w:t xml:space="preserve">Q2: What relational Schema DynamoDB table which you created is using? </w:t>
      </w:r>
      <w:r w:rsidR="00A17419" w:rsidRPr="00A17419">
        <w:rPr>
          <w:rFonts w:eastAsiaTheme="minorHAnsi" w:cstheme="minorHAnsi"/>
          <w:sz w:val="22"/>
          <w:szCs w:val="22"/>
        </w:rPr>
        <w:t xml:space="preserve"> TASK</w:t>
      </w:r>
      <w:r w:rsidR="00A17419">
        <w:rPr>
          <w:rFonts w:eastAsiaTheme="minorHAnsi" w:cstheme="minorHAnsi"/>
          <w:sz w:val="22"/>
          <w:szCs w:val="22"/>
        </w:rPr>
        <w:t xml:space="preserve"> 2</w:t>
      </w:r>
    </w:p>
    <w:p w14:paraId="7C79EE3C" w14:textId="66A2BA1D" w:rsidR="00A17419" w:rsidRDefault="00AD0870" w:rsidP="006A2138">
      <w:pPr>
        <w:rPr>
          <w:rFonts w:eastAsiaTheme="minorHAnsi" w:cstheme="minorHAnsi"/>
          <w:sz w:val="22"/>
          <w:szCs w:val="22"/>
        </w:rPr>
      </w:pPr>
      <w:r>
        <w:rPr>
          <w:rFonts w:eastAsiaTheme="minorHAnsi" w:cstheme="minorHAnsi"/>
          <w:sz w:val="22"/>
          <w:szCs w:val="22"/>
        </w:rPr>
        <w:t xml:space="preserve">Solution: </w:t>
      </w:r>
      <w:r w:rsidRPr="00AD0870">
        <w:rPr>
          <w:rFonts w:eastAsiaTheme="minorHAnsi" w:cstheme="minorHAnsi"/>
          <w:sz w:val="22"/>
          <w:szCs w:val="22"/>
        </w:rPr>
        <w:t xml:space="preserve">In contrast to traditional databases, which contain tables with particular columns and relationships, DynamoDB doesn't have any predetermined rules. Instead, DynamoDB operates on items, and each item functions as a distinct record with a unique set of properties. DynamoDB provides two primary keys to efficiently arrange and locate items. </w:t>
      </w:r>
      <w:r>
        <w:rPr>
          <w:rFonts w:eastAsiaTheme="minorHAnsi" w:cstheme="minorHAnsi"/>
          <w:sz w:val="22"/>
          <w:szCs w:val="22"/>
        </w:rPr>
        <w:t>P</w:t>
      </w:r>
      <w:r w:rsidRPr="00AD0870">
        <w:rPr>
          <w:rFonts w:eastAsiaTheme="minorHAnsi" w:cstheme="minorHAnsi"/>
          <w:sz w:val="22"/>
          <w:szCs w:val="22"/>
        </w:rPr>
        <w:t>artition key,</w:t>
      </w:r>
      <w:r>
        <w:rPr>
          <w:rFonts w:eastAsiaTheme="minorHAnsi" w:cstheme="minorHAnsi"/>
          <w:sz w:val="22"/>
          <w:szCs w:val="22"/>
        </w:rPr>
        <w:t xml:space="preserve"> </w:t>
      </w:r>
      <w:r w:rsidRPr="00AD0870">
        <w:rPr>
          <w:rFonts w:eastAsiaTheme="minorHAnsi" w:cstheme="minorHAnsi"/>
          <w:sz w:val="22"/>
          <w:szCs w:val="22"/>
        </w:rPr>
        <w:t>and it facilitates in distributing data among various storage sources</w:t>
      </w:r>
      <w:r>
        <w:rPr>
          <w:rFonts w:eastAsiaTheme="minorHAnsi" w:cstheme="minorHAnsi"/>
          <w:sz w:val="22"/>
          <w:szCs w:val="22"/>
        </w:rPr>
        <w:t xml:space="preserve"> while the other is a sort </w:t>
      </w:r>
      <w:r w:rsidRPr="00AD0870">
        <w:rPr>
          <w:rFonts w:eastAsiaTheme="minorHAnsi" w:cstheme="minorHAnsi"/>
          <w:sz w:val="22"/>
          <w:szCs w:val="22"/>
        </w:rPr>
        <w:t>key</w:t>
      </w:r>
      <w:r>
        <w:rPr>
          <w:rFonts w:eastAsiaTheme="minorHAnsi" w:cstheme="minorHAnsi"/>
          <w:sz w:val="22"/>
          <w:szCs w:val="22"/>
        </w:rPr>
        <w:t xml:space="preserve"> which</w:t>
      </w:r>
      <w:r w:rsidRPr="00AD0870">
        <w:rPr>
          <w:rFonts w:eastAsiaTheme="minorHAnsi" w:cstheme="minorHAnsi"/>
          <w:sz w:val="22"/>
          <w:szCs w:val="22"/>
        </w:rPr>
        <w:t xml:space="preserve"> places the elements inside each partition in a particular order. DynamoDB can discover and retrieve the information quickly by combining these keys</w:t>
      </w:r>
      <w:r>
        <w:rPr>
          <w:rFonts w:eastAsiaTheme="minorHAnsi" w:cstheme="minorHAnsi"/>
          <w:sz w:val="22"/>
          <w:szCs w:val="22"/>
        </w:rPr>
        <w:t xml:space="preserve"> making it more scalable, flexible and available. Following are the keys used in the lab known as PK and SK.</w:t>
      </w:r>
    </w:p>
    <w:p w14:paraId="56CE50B3" w14:textId="43FAD239" w:rsidR="00AD0870" w:rsidRDefault="00AD0870" w:rsidP="006A2138">
      <w:pPr>
        <w:rPr>
          <w:rFonts w:eastAsia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085F9D77" wp14:editId="6F9A5067">
            <wp:extent cx="5943600" cy="3343275"/>
            <wp:effectExtent l="0" t="0" r="0" b="9525"/>
            <wp:docPr id="1796873649" name="Picture 1796873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BFADC" w14:textId="77777777" w:rsidR="00AD0870" w:rsidRPr="00A17419" w:rsidRDefault="00AD0870" w:rsidP="006A2138">
      <w:pPr>
        <w:rPr>
          <w:rFonts w:eastAsiaTheme="minorHAnsi" w:cstheme="minorHAnsi"/>
          <w:sz w:val="22"/>
          <w:szCs w:val="22"/>
        </w:rPr>
      </w:pPr>
    </w:p>
    <w:p w14:paraId="16DD6001" w14:textId="43214DA1" w:rsidR="00920A74" w:rsidRDefault="00920A74" w:rsidP="00920A74">
      <w:pPr>
        <w:spacing w:line="360" w:lineRule="auto"/>
        <w:rPr>
          <w:rFonts w:cstheme="minorHAnsi"/>
          <w:color w:val="16191F"/>
          <w:sz w:val="22"/>
          <w:szCs w:val="22"/>
          <w:shd w:val="clear" w:color="auto" w:fill="FFFFFF"/>
        </w:rPr>
      </w:pPr>
      <w:r w:rsidRPr="00A17419">
        <w:rPr>
          <w:rFonts w:eastAsiaTheme="minorHAnsi" w:cstheme="minorHAnsi"/>
          <w:sz w:val="22"/>
          <w:szCs w:val="22"/>
        </w:rPr>
        <w:t>Q3:  Identify that why did you receive those errors?</w:t>
      </w:r>
      <w:r w:rsidRPr="00A17419">
        <w:rPr>
          <w:rFonts w:cstheme="minorHAnsi"/>
          <w:color w:val="16191F"/>
          <w:sz w:val="22"/>
          <w:szCs w:val="22"/>
          <w:shd w:val="clear" w:color="auto" w:fill="FFFFFF"/>
        </w:rPr>
        <w:t xml:space="preserve"> </w:t>
      </w:r>
      <w:r w:rsidR="00A17419" w:rsidRPr="00A17419">
        <w:rPr>
          <w:rFonts w:cstheme="minorHAnsi"/>
          <w:color w:val="16191F"/>
          <w:sz w:val="22"/>
          <w:szCs w:val="22"/>
          <w:shd w:val="clear" w:color="auto" w:fill="FFFFFF"/>
        </w:rPr>
        <w:t>TASK 3</w:t>
      </w:r>
    </w:p>
    <w:p w14:paraId="009FC744" w14:textId="455C21D5" w:rsidR="007A7ED1" w:rsidRDefault="0079424F" w:rsidP="00920A74">
      <w:pPr>
        <w:spacing w:line="360" w:lineRule="auto"/>
        <w:rPr>
          <w:rFonts w:cstheme="minorHAnsi"/>
          <w:color w:val="16191F"/>
          <w:sz w:val="22"/>
          <w:szCs w:val="22"/>
          <w:shd w:val="clear" w:color="auto" w:fill="FFFFFF"/>
        </w:rPr>
      </w:pPr>
      <w:r w:rsidRPr="008E6ADC">
        <w:rPr>
          <w:rFonts w:cstheme="minorHAnsi"/>
          <w:color w:val="16191F"/>
          <w:sz w:val="22"/>
          <w:szCs w:val="22"/>
          <w:shd w:val="clear" w:color="auto" w:fill="FFFFFF"/>
        </w:rPr>
        <w:t xml:space="preserve">Solution: </w:t>
      </w:r>
      <w:r w:rsidR="002A4C94" w:rsidRPr="008E6ADC">
        <w:rPr>
          <w:rFonts w:cstheme="minorHAnsi"/>
          <w:color w:val="16191F"/>
          <w:sz w:val="22"/>
          <w:szCs w:val="22"/>
          <w:shd w:val="clear" w:color="auto" w:fill="FFFFFF"/>
        </w:rPr>
        <w:t xml:space="preserve">According to the error message, it does not contain a key called PK (Partition Key) defined , which is required for the operation as for each thing to be processed properly into the database, users </w:t>
      </w:r>
      <w:r w:rsidR="002A4C94" w:rsidRPr="008E6ADC">
        <w:rPr>
          <w:rFonts w:cstheme="minorHAnsi"/>
          <w:color w:val="16191F"/>
          <w:sz w:val="22"/>
          <w:szCs w:val="22"/>
          <w:shd w:val="clear" w:color="auto" w:fill="FFFFFF"/>
        </w:rPr>
        <w:lastRenderedPageBreak/>
        <w:t xml:space="preserve">must ensure sure that it has a valid and unique Partition Key in order to prevent this issue. </w:t>
      </w:r>
      <w:r w:rsidR="001D1908" w:rsidRPr="008E6ADC">
        <w:rPr>
          <w:rFonts w:cstheme="minorHAnsi"/>
          <w:color w:val="16191F"/>
          <w:sz w:val="22"/>
          <w:szCs w:val="22"/>
          <w:shd w:val="clear" w:color="auto" w:fill="FFFFFF"/>
        </w:rPr>
        <w:t xml:space="preserve"> The error happens because DynamoDB cannot find the specific item in the table S32dbb</w:t>
      </w:r>
      <w:r w:rsidR="001D1908">
        <w:rPr>
          <w:rFonts w:cstheme="minorHAnsi"/>
          <w:color w:val="16191F"/>
          <w:sz w:val="22"/>
          <w:szCs w:val="22"/>
          <w:shd w:val="clear" w:color="auto" w:fill="FFFFFF"/>
        </w:rPr>
        <w:t>.</w:t>
      </w:r>
    </w:p>
    <w:p w14:paraId="7E381102" w14:textId="47F17A14" w:rsidR="002A4C94" w:rsidRDefault="002A4C94" w:rsidP="00920A74">
      <w:pPr>
        <w:spacing w:line="360" w:lineRule="auto"/>
        <w:rPr>
          <w:rFonts w:cstheme="minorHAnsi"/>
          <w:color w:val="16191F"/>
          <w:sz w:val="22"/>
          <w:szCs w:val="22"/>
          <w:shd w:val="clear" w:color="auto" w:fill="FFFFFF"/>
        </w:rPr>
      </w:pPr>
      <w:r>
        <w:rPr>
          <w:noProof/>
        </w:rPr>
        <w:drawing>
          <wp:inline distT="0" distB="0" distL="0" distR="0" wp14:anchorId="15E530F4" wp14:editId="52E064D5">
            <wp:extent cx="5943600" cy="3343275"/>
            <wp:effectExtent l="0" t="0" r="0" b="9525"/>
            <wp:docPr id="1970214260" name="Picture 1970214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15C0C" w14:textId="675508C1" w:rsidR="002A4C94" w:rsidRDefault="002A4C94" w:rsidP="00920A74">
      <w:pPr>
        <w:spacing w:line="360" w:lineRule="auto"/>
        <w:rPr>
          <w:rFonts w:cstheme="minorHAnsi"/>
          <w:color w:val="16191F"/>
          <w:sz w:val="22"/>
          <w:szCs w:val="22"/>
          <w:shd w:val="clear" w:color="auto" w:fill="FFFFFF"/>
        </w:rPr>
      </w:pPr>
      <w:r>
        <w:rPr>
          <w:noProof/>
        </w:rPr>
        <w:drawing>
          <wp:inline distT="0" distB="0" distL="0" distR="0" wp14:anchorId="443DD07F" wp14:editId="5FDD9822">
            <wp:extent cx="5943600" cy="3343275"/>
            <wp:effectExtent l="0" t="0" r="0" b="9525"/>
            <wp:docPr id="1834263388" name="Picture 1834263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7F397" w14:textId="77777777" w:rsidR="002A4C94" w:rsidRPr="00A17419" w:rsidRDefault="002A4C94" w:rsidP="00920A74">
      <w:pPr>
        <w:spacing w:line="360" w:lineRule="auto"/>
        <w:rPr>
          <w:rFonts w:cstheme="minorHAnsi"/>
          <w:color w:val="16191F"/>
          <w:sz w:val="22"/>
          <w:szCs w:val="22"/>
          <w:shd w:val="clear" w:color="auto" w:fill="FFFFFF"/>
        </w:rPr>
      </w:pPr>
    </w:p>
    <w:p w14:paraId="5AA3C2C1" w14:textId="64AA5E14" w:rsidR="00920A74" w:rsidRDefault="00920A74" w:rsidP="00920A74">
      <w:pPr>
        <w:spacing w:line="360" w:lineRule="auto"/>
        <w:rPr>
          <w:rFonts w:eastAsiaTheme="minorHAnsi" w:cstheme="minorHAnsi"/>
          <w:sz w:val="22"/>
          <w:szCs w:val="22"/>
        </w:rPr>
      </w:pPr>
      <w:r w:rsidRPr="00A17419">
        <w:rPr>
          <w:rFonts w:eastAsiaTheme="minorHAnsi" w:cstheme="minorHAnsi"/>
          <w:sz w:val="22"/>
          <w:szCs w:val="22"/>
        </w:rPr>
        <w:lastRenderedPageBreak/>
        <w:t>Q4: Why did you received errors while importing data from S3 Bucket?</w:t>
      </w:r>
      <w:r w:rsidR="00A17419" w:rsidRPr="00A17419">
        <w:rPr>
          <w:rFonts w:eastAsiaTheme="minorHAnsi" w:cstheme="minorHAnsi"/>
          <w:sz w:val="22"/>
          <w:szCs w:val="22"/>
        </w:rPr>
        <w:t xml:space="preserve"> TASK </w:t>
      </w:r>
      <w:r w:rsidR="002A4C94">
        <w:rPr>
          <w:rFonts w:eastAsiaTheme="minorHAnsi" w:cstheme="minorHAnsi"/>
          <w:sz w:val="22"/>
          <w:szCs w:val="22"/>
        </w:rPr>
        <w:t>4</w:t>
      </w:r>
    </w:p>
    <w:p w14:paraId="1DB59B2F" w14:textId="56FAB902" w:rsidR="0079424F" w:rsidRDefault="0079424F" w:rsidP="00920A74">
      <w:pPr>
        <w:spacing w:line="360" w:lineRule="auto"/>
        <w:rPr>
          <w:rFonts w:eastAsiaTheme="minorHAnsi" w:cstheme="minorHAnsi"/>
          <w:sz w:val="22"/>
          <w:szCs w:val="22"/>
        </w:rPr>
      </w:pPr>
      <w:r>
        <w:rPr>
          <w:rFonts w:eastAsiaTheme="minorHAnsi" w:cstheme="minorHAnsi"/>
          <w:sz w:val="22"/>
          <w:szCs w:val="22"/>
        </w:rPr>
        <w:t xml:space="preserve">Solution: </w:t>
      </w:r>
      <w:r w:rsidR="008E6ADC" w:rsidRPr="008E6ADC">
        <w:rPr>
          <w:rFonts w:eastAsiaTheme="minorHAnsi" w:cstheme="minorHAnsi"/>
          <w:sz w:val="22"/>
          <w:szCs w:val="22"/>
        </w:rPr>
        <w:t>Each database object in DynamoDB must be uniquely identif</w:t>
      </w:r>
      <w:r w:rsidR="008E6ADC">
        <w:rPr>
          <w:rFonts w:eastAsiaTheme="minorHAnsi" w:cstheme="minorHAnsi"/>
          <w:sz w:val="22"/>
          <w:szCs w:val="22"/>
        </w:rPr>
        <w:t>ied</w:t>
      </w:r>
      <w:r w:rsidR="008E6ADC" w:rsidRPr="008E6ADC">
        <w:rPr>
          <w:rFonts w:eastAsiaTheme="minorHAnsi" w:cstheme="minorHAnsi"/>
          <w:sz w:val="22"/>
          <w:szCs w:val="22"/>
        </w:rPr>
        <w:t xml:space="preserve"> by a primary key </w:t>
      </w:r>
      <w:r w:rsidR="008E6ADC">
        <w:rPr>
          <w:rFonts w:eastAsiaTheme="minorHAnsi" w:cstheme="minorHAnsi"/>
          <w:sz w:val="22"/>
          <w:szCs w:val="22"/>
        </w:rPr>
        <w:t xml:space="preserve">(PK in our case) </w:t>
      </w:r>
      <w:r w:rsidR="008E6ADC" w:rsidRPr="008E6ADC">
        <w:rPr>
          <w:rFonts w:eastAsiaTheme="minorHAnsi" w:cstheme="minorHAnsi"/>
          <w:sz w:val="22"/>
          <w:szCs w:val="22"/>
        </w:rPr>
        <w:t xml:space="preserve">in order to enable </w:t>
      </w:r>
      <w:r w:rsidR="008E6ADC">
        <w:rPr>
          <w:rFonts w:eastAsiaTheme="minorHAnsi" w:cstheme="minorHAnsi"/>
          <w:sz w:val="22"/>
          <w:szCs w:val="22"/>
        </w:rPr>
        <w:t xml:space="preserve">quick </w:t>
      </w:r>
      <w:r w:rsidR="008E6ADC" w:rsidRPr="008E6ADC">
        <w:rPr>
          <w:rFonts w:eastAsiaTheme="minorHAnsi" w:cstheme="minorHAnsi"/>
          <w:sz w:val="22"/>
          <w:szCs w:val="22"/>
        </w:rPr>
        <w:t xml:space="preserve">information retrieval and updates. In the lack of a primary key, DynamoDB cannot determine which item this procedure must be run on, so it </w:t>
      </w:r>
      <w:r w:rsidR="008E6ADC">
        <w:rPr>
          <w:rFonts w:eastAsiaTheme="minorHAnsi" w:cstheme="minorHAnsi"/>
          <w:sz w:val="22"/>
          <w:szCs w:val="22"/>
        </w:rPr>
        <w:t>throws</w:t>
      </w:r>
      <w:r w:rsidR="008E6ADC" w:rsidRPr="008E6ADC">
        <w:rPr>
          <w:rFonts w:eastAsiaTheme="minorHAnsi" w:cstheme="minorHAnsi"/>
          <w:sz w:val="22"/>
          <w:szCs w:val="22"/>
        </w:rPr>
        <w:t xml:space="preserve"> the error</w:t>
      </w:r>
      <w:r w:rsidR="008E6ADC">
        <w:rPr>
          <w:rFonts w:eastAsiaTheme="minorHAnsi" w:cstheme="minorHAnsi"/>
          <w:sz w:val="22"/>
          <w:szCs w:val="22"/>
        </w:rPr>
        <w:t>. T</w:t>
      </w:r>
      <w:r w:rsidR="008E6ADC" w:rsidRPr="008E6ADC">
        <w:rPr>
          <w:rFonts w:eastAsiaTheme="minorHAnsi" w:cstheme="minorHAnsi"/>
          <w:sz w:val="22"/>
          <w:szCs w:val="22"/>
        </w:rPr>
        <w:t xml:space="preserve">he key PK </w:t>
      </w:r>
      <w:r w:rsidR="008E6ADC">
        <w:rPr>
          <w:rFonts w:eastAsiaTheme="minorHAnsi" w:cstheme="minorHAnsi"/>
          <w:sz w:val="22"/>
          <w:szCs w:val="22"/>
        </w:rPr>
        <w:t xml:space="preserve">not allotted </w:t>
      </w:r>
      <w:r w:rsidR="008E6ADC" w:rsidRPr="008E6ADC">
        <w:rPr>
          <w:rFonts w:eastAsiaTheme="minorHAnsi" w:cstheme="minorHAnsi"/>
          <w:sz w:val="22"/>
          <w:szCs w:val="22"/>
        </w:rPr>
        <w:t>in the item</w:t>
      </w:r>
      <w:r w:rsidR="008E6ADC">
        <w:rPr>
          <w:rFonts w:eastAsiaTheme="minorHAnsi" w:cstheme="minorHAnsi"/>
          <w:sz w:val="22"/>
          <w:szCs w:val="22"/>
        </w:rPr>
        <w:t xml:space="preserve"> states the </w:t>
      </w:r>
      <w:r w:rsidR="00635A0F">
        <w:rPr>
          <w:rFonts w:eastAsiaTheme="minorHAnsi" w:cstheme="minorHAnsi"/>
          <w:sz w:val="22"/>
          <w:szCs w:val="22"/>
        </w:rPr>
        <w:t xml:space="preserve"> </w:t>
      </w:r>
      <w:r w:rsidR="008E6ADC" w:rsidRPr="008E6ADC">
        <w:rPr>
          <w:rFonts w:eastAsiaTheme="minorHAnsi" w:cstheme="minorHAnsi"/>
          <w:sz w:val="22"/>
          <w:szCs w:val="22"/>
        </w:rPr>
        <w:t xml:space="preserve">absence of the primary key </w:t>
      </w:r>
      <w:r w:rsidR="00635A0F" w:rsidRPr="008E6ADC">
        <w:rPr>
          <w:rFonts w:eastAsiaTheme="minorHAnsi" w:cstheme="minorHAnsi"/>
          <w:sz w:val="22"/>
          <w:szCs w:val="22"/>
        </w:rPr>
        <w:t>whic</w:t>
      </w:r>
      <w:r w:rsidR="00635A0F">
        <w:rPr>
          <w:rFonts w:eastAsiaTheme="minorHAnsi" w:cstheme="minorHAnsi"/>
          <w:sz w:val="22"/>
          <w:szCs w:val="22"/>
        </w:rPr>
        <w:t>h</w:t>
      </w:r>
      <w:r w:rsidR="008E6ADC" w:rsidRPr="008E6ADC">
        <w:rPr>
          <w:rFonts w:eastAsiaTheme="minorHAnsi" w:cstheme="minorHAnsi"/>
          <w:sz w:val="22"/>
          <w:szCs w:val="22"/>
        </w:rPr>
        <w:t xml:space="preserve"> is required for the operation </w:t>
      </w:r>
      <w:r w:rsidR="008E6ADC">
        <w:rPr>
          <w:rFonts w:eastAsiaTheme="minorHAnsi" w:cstheme="minorHAnsi"/>
          <w:sz w:val="22"/>
          <w:szCs w:val="22"/>
        </w:rPr>
        <w:t xml:space="preserve">and processes in </w:t>
      </w:r>
      <w:r w:rsidR="008E6ADC" w:rsidRPr="008E6ADC">
        <w:rPr>
          <w:rFonts w:eastAsiaTheme="minorHAnsi" w:cstheme="minorHAnsi"/>
          <w:sz w:val="22"/>
          <w:szCs w:val="22"/>
        </w:rPr>
        <w:t xml:space="preserve">DynamoDB database </w:t>
      </w:r>
      <w:r w:rsidR="00323282">
        <w:rPr>
          <w:rFonts w:eastAsiaTheme="minorHAnsi" w:cstheme="minorHAnsi"/>
          <w:sz w:val="22"/>
          <w:szCs w:val="22"/>
        </w:rPr>
        <w:t>-</w:t>
      </w:r>
      <w:r w:rsidR="008E6ADC" w:rsidRPr="008E6ADC">
        <w:rPr>
          <w:rFonts w:eastAsiaTheme="minorHAnsi" w:cstheme="minorHAnsi"/>
          <w:sz w:val="22"/>
          <w:szCs w:val="22"/>
        </w:rPr>
        <w:t>s32dbb</w:t>
      </w:r>
      <w:r w:rsidR="006F39C9">
        <w:rPr>
          <w:rFonts w:eastAsiaTheme="minorHAnsi" w:cstheme="minorHAnsi"/>
          <w:sz w:val="22"/>
          <w:szCs w:val="22"/>
        </w:rPr>
        <w:t>.</w:t>
      </w:r>
    </w:p>
    <w:p w14:paraId="287DC463" w14:textId="77777777" w:rsidR="001D1908" w:rsidRPr="00A17419" w:rsidRDefault="001D1908" w:rsidP="00920A74">
      <w:pPr>
        <w:spacing w:line="360" w:lineRule="auto"/>
        <w:rPr>
          <w:rFonts w:cstheme="minorHAnsi"/>
          <w:color w:val="16191F"/>
          <w:sz w:val="22"/>
          <w:szCs w:val="22"/>
          <w:shd w:val="clear" w:color="auto" w:fill="FFFFFF"/>
        </w:rPr>
      </w:pPr>
    </w:p>
    <w:p w14:paraId="785B7E0E" w14:textId="77777777" w:rsidR="006A2138" w:rsidRPr="006A2138" w:rsidRDefault="006A2138" w:rsidP="006A2138"/>
    <w:p w14:paraId="6A370626" w14:textId="4C4422FD" w:rsidR="00B42118" w:rsidRPr="001F7ADD" w:rsidRDefault="00B42118" w:rsidP="001F7ADD"/>
    <w:sectPr w:rsidR="00B42118" w:rsidRPr="001F7ADD" w:rsidSect="000173F1">
      <w:headerReference w:type="default" r:id="rId26"/>
      <w:footerReference w:type="default" r:id="rId27"/>
      <w:headerReference w:type="firs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6C1748" w14:textId="77777777" w:rsidR="000173F1" w:rsidRDefault="000173F1" w:rsidP="008E4C28">
      <w:r>
        <w:separator/>
      </w:r>
    </w:p>
  </w:endnote>
  <w:endnote w:type="continuationSeparator" w:id="0">
    <w:p w14:paraId="3697177A" w14:textId="77777777" w:rsidR="000173F1" w:rsidRDefault="000173F1" w:rsidP="008E4C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3585DA" w14:textId="77777777" w:rsidR="00F313ED" w:rsidRPr="005321E6" w:rsidRDefault="00F313ED" w:rsidP="00F63F63">
    <w:pPr>
      <w:pStyle w:val="Footer"/>
      <w:tabs>
        <w:tab w:val="clear" w:pos="9360"/>
        <w:tab w:val="right" w:pos="10800"/>
      </w:tabs>
      <w:rPr>
        <w:rFonts w:asciiTheme="majorHAnsi" w:hAnsiTheme="majorHAnsi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77FB98" w14:textId="77777777" w:rsidR="000173F1" w:rsidRDefault="000173F1" w:rsidP="008E4C28">
      <w:r>
        <w:separator/>
      </w:r>
    </w:p>
  </w:footnote>
  <w:footnote w:type="continuationSeparator" w:id="0">
    <w:p w14:paraId="36F13D93" w14:textId="77777777" w:rsidR="000173F1" w:rsidRDefault="000173F1" w:rsidP="008E4C2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94BE2B" w14:textId="7D5E5FB3" w:rsidR="001A2FC2" w:rsidRPr="001A2FC2" w:rsidRDefault="00F6710C" w:rsidP="001A2FC2">
    <w:pPr>
      <w:pStyle w:val="Footer"/>
      <w:tabs>
        <w:tab w:val="clear" w:pos="9360"/>
        <w:tab w:val="right" w:pos="10800"/>
      </w:tabs>
    </w:pPr>
    <w:r>
      <w:t>LAB 3</w:t>
    </w:r>
    <w:r w:rsidR="001A2FC2" w:rsidRPr="001A2FC2">
      <w:tab/>
    </w:r>
    <w:r w:rsidR="001A2FC2" w:rsidRPr="001A2FC2">
      <w:tab/>
      <w:t xml:space="preserve"> </w:t>
    </w:r>
    <w:r w:rsidR="001A2FC2" w:rsidRPr="001A2FC2">
      <w:fldChar w:fldCharType="begin"/>
    </w:r>
    <w:r w:rsidR="001A2FC2" w:rsidRPr="001A2FC2">
      <w:instrText xml:space="preserve"> PAGE   \* MERGEFORMAT </w:instrText>
    </w:r>
    <w:r w:rsidR="001A2FC2" w:rsidRPr="001A2FC2">
      <w:fldChar w:fldCharType="separate"/>
    </w:r>
    <w:r w:rsidR="001A2FC2" w:rsidRPr="001A2FC2">
      <w:rPr>
        <w:noProof/>
      </w:rPr>
      <w:t>1</w:t>
    </w:r>
    <w:r w:rsidR="001A2FC2" w:rsidRPr="001A2FC2">
      <w:rPr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9A1CDC" w14:textId="77777777" w:rsidR="001A2FC2" w:rsidRPr="001A2FC2" w:rsidRDefault="001A2FC2" w:rsidP="001A2FC2">
    <w:pPr>
      <w:pStyle w:val="Footer"/>
      <w:tabs>
        <w:tab w:val="clear" w:pos="9360"/>
        <w:tab w:val="right" w:pos="10800"/>
      </w:tabs>
      <w:rPr>
        <w:rFonts w:cstheme="minorHAnsi"/>
      </w:rPr>
    </w:pPr>
    <w:r w:rsidRPr="001A2FC2">
      <w:rPr>
        <w:rFonts w:cstheme="minorHAnsi"/>
      </w:rPr>
      <w:t>&lt;Document Title&gt;</w:t>
    </w:r>
    <w:r w:rsidRPr="001A2FC2">
      <w:rPr>
        <w:rFonts w:cstheme="minorHAnsi"/>
      </w:rPr>
      <w:tab/>
    </w:r>
    <w:r w:rsidRPr="001A2FC2">
      <w:rPr>
        <w:rFonts w:cstheme="minorHAnsi"/>
      </w:rPr>
      <w:tab/>
      <w:t xml:space="preserve"> </w:t>
    </w:r>
    <w:r w:rsidRPr="001A2FC2">
      <w:rPr>
        <w:rFonts w:cstheme="minorHAnsi"/>
      </w:rPr>
      <w:fldChar w:fldCharType="begin"/>
    </w:r>
    <w:r w:rsidRPr="001A2FC2">
      <w:rPr>
        <w:rFonts w:cstheme="minorHAnsi"/>
      </w:rPr>
      <w:instrText xml:space="preserve"> PAGE   \* MERGEFORMAT </w:instrText>
    </w:r>
    <w:r w:rsidRPr="001A2FC2">
      <w:rPr>
        <w:rFonts w:cstheme="minorHAnsi"/>
      </w:rPr>
      <w:fldChar w:fldCharType="separate"/>
    </w:r>
    <w:r w:rsidRPr="001A2FC2">
      <w:rPr>
        <w:rFonts w:cstheme="minorHAnsi"/>
      </w:rPr>
      <w:t>2</w:t>
    </w:r>
    <w:r w:rsidRPr="001A2FC2">
      <w:rPr>
        <w:rFonts w:cstheme="minorHAnsi"/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6442D3F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0929AC"/>
    <w:multiLevelType w:val="hybridMultilevel"/>
    <w:tmpl w:val="4CB8A1D0"/>
    <w:lvl w:ilvl="0" w:tplc="541E68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49139C"/>
    <w:multiLevelType w:val="hybridMultilevel"/>
    <w:tmpl w:val="1772F6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430FF1"/>
    <w:multiLevelType w:val="hybridMultilevel"/>
    <w:tmpl w:val="6C06BF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9140AE"/>
    <w:multiLevelType w:val="hybridMultilevel"/>
    <w:tmpl w:val="26E800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39269FC"/>
    <w:multiLevelType w:val="hybridMultilevel"/>
    <w:tmpl w:val="206EA2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1531180">
    <w:abstractNumId w:val="3"/>
  </w:num>
  <w:num w:numId="2" w16cid:durableId="1278565543">
    <w:abstractNumId w:val="5"/>
  </w:num>
  <w:num w:numId="3" w16cid:durableId="708191435">
    <w:abstractNumId w:val="1"/>
  </w:num>
  <w:num w:numId="4" w16cid:durableId="305935863">
    <w:abstractNumId w:val="0"/>
  </w:num>
  <w:num w:numId="5" w16cid:durableId="732578182">
    <w:abstractNumId w:val="2"/>
  </w:num>
  <w:num w:numId="6" w16cid:durableId="193797939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20"/>
  <w:drawingGridHorizontalSpacing w:val="10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710C"/>
    <w:rsid w:val="00000AE0"/>
    <w:rsid w:val="00000C48"/>
    <w:rsid w:val="000079FB"/>
    <w:rsid w:val="000143D2"/>
    <w:rsid w:val="000173F1"/>
    <w:rsid w:val="0002496E"/>
    <w:rsid w:val="00027AEF"/>
    <w:rsid w:val="00031FB2"/>
    <w:rsid w:val="000325A8"/>
    <w:rsid w:val="00034005"/>
    <w:rsid w:val="00037A54"/>
    <w:rsid w:val="00040699"/>
    <w:rsid w:val="00065CFA"/>
    <w:rsid w:val="000735C2"/>
    <w:rsid w:val="00086503"/>
    <w:rsid w:val="00087153"/>
    <w:rsid w:val="000875C1"/>
    <w:rsid w:val="00090300"/>
    <w:rsid w:val="000A12E6"/>
    <w:rsid w:val="000A6323"/>
    <w:rsid w:val="000B275B"/>
    <w:rsid w:val="000C6960"/>
    <w:rsid w:val="000E106D"/>
    <w:rsid w:val="000F0D54"/>
    <w:rsid w:val="000F5B90"/>
    <w:rsid w:val="0011300B"/>
    <w:rsid w:val="001151AB"/>
    <w:rsid w:val="001209CC"/>
    <w:rsid w:val="00120CD5"/>
    <w:rsid w:val="0012213B"/>
    <w:rsid w:val="00123258"/>
    <w:rsid w:val="00132024"/>
    <w:rsid w:val="00133588"/>
    <w:rsid w:val="00140545"/>
    <w:rsid w:val="00141D96"/>
    <w:rsid w:val="001421F0"/>
    <w:rsid w:val="00144A9C"/>
    <w:rsid w:val="00152D92"/>
    <w:rsid w:val="0016009E"/>
    <w:rsid w:val="0016293F"/>
    <w:rsid w:val="001669E6"/>
    <w:rsid w:val="001812B6"/>
    <w:rsid w:val="001973D8"/>
    <w:rsid w:val="001A2FC2"/>
    <w:rsid w:val="001A5357"/>
    <w:rsid w:val="001A683D"/>
    <w:rsid w:val="001A790C"/>
    <w:rsid w:val="001D095D"/>
    <w:rsid w:val="001D1908"/>
    <w:rsid w:val="001D1CBF"/>
    <w:rsid w:val="001D7949"/>
    <w:rsid w:val="001E04D9"/>
    <w:rsid w:val="001E6D21"/>
    <w:rsid w:val="001F7ADD"/>
    <w:rsid w:val="00211157"/>
    <w:rsid w:val="0023058F"/>
    <w:rsid w:val="002366AB"/>
    <w:rsid w:val="00236A37"/>
    <w:rsid w:val="00244A13"/>
    <w:rsid w:val="0025145F"/>
    <w:rsid w:val="002655E2"/>
    <w:rsid w:val="002729BA"/>
    <w:rsid w:val="00273D8B"/>
    <w:rsid w:val="00275E4D"/>
    <w:rsid w:val="002766F5"/>
    <w:rsid w:val="0027689D"/>
    <w:rsid w:val="00281B31"/>
    <w:rsid w:val="00285C47"/>
    <w:rsid w:val="00295E12"/>
    <w:rsid w:val="002968CF"/>
    <w:rsid w:val="002A33C5"/>
    <w:rsid w:val="002A3B6C"/>
    <w:rsid w:val="002A4C94"/>
    <w:rsid w:val="002B2F2B"/>
    <w:rsid w:val="002B39C7"/>
    <w:rsid w:val="002C1A33"/>
    <w:rsid w:val="002D7837"/>
    <w:rsid w:val="002F26F7"/>
    <w:rsid w:val="002F5981"/>
    <w:rsid w:val="002F59BC"/>
    <w:rsid w:val="002F6D12"/>
    <w:rsid w:val="002F7BDF"/>
    <w:rsid w:val="003013FF"/>
    <w:rsid w:val="00301626"/>
    <w:rsid w:val="00304D14"/>
    <w:rsid w:val="003137A4"/>
    <w:rsid w:val="00313986"/>
    <w:rsid w:val="00314307"/>
    <w:rsid w:val="0032154C"/>
    <w:rsid w:val="00323282"/>
    <w:rsid w:val="00327089"/>
    <w:rsid w:val="00327765"/>
    <w:rsid w:val="00331934"/>
    <w:rsid w:val="0033390F"/>
    <w:rsid w:val="00342C26"/>
    <w:rsid w:val="00343B46"/>
    <w:rsid w:val="00345D8D"/>
    <w:rsid w:val="003537C7"/>
    <w:rsid w:val="003560C9"/>
    <w:rsid w:val="00365585"/>
    <w:rsid w:val="003758E8"/>
    <w:rsid w:val="0037749E"/>
    <w:rsid w:val="00377DAB"/>
    <w:rsid w:val="00386F09"/>
    <w:rsid w:val="00390C47"/>
    <w:rsid w:val="003947C9"/>
    <w:rsid w:val="00394BF4"/>
    <w:rsid w:val="003C4BE1"/>
    <w:rsid w:val="003D5EFC"/>
    <w:rsid w:val="003E738A"/>
    <w:rsid w:val="003F4527"/>
    <w:rsid w:val="003F6121"/>
    <w:rsid w:val="00406416"/>
    <w:rsid w:val="004070E3"/>
    <w:rsid w:val="00411704"/>
    <w:rsid w:val="00417AB2"/>
    <w:rsid w:val="00431EB0"/>
    <w:rsid w:val="00450FE2"/>
    <w:rsid w:val="0046787E"/>
    <w:rsid w:val="00474B18"/>
    <w:rsid w:val="00484914"/>
    <w:rsid w:val="00485909"/>
    <w:rsid w:val="00490D1A"/>
    <w:rsid w:val="004A5A77"/>
    <w:rsid w:val="004B1B40"/>
    <w:rsid w:val="004B3EEC"/>
    <w:rsid w:val="004C6601"/>
    <w:rsid w:val="004E01D2"/>
    <w:rsid w:val="004F00C6"/>
    <w:rsid w:val="0050124B"/>
    <w:rsid w:val="00503F66"/>
    <w:rsid w:val="00507A1C"/>
    <w:rsid w:val="00517BBE"/>
    <w:rsid w:val="0052753F"/>
    <w:rsid w:val="005321E6"/>
    <w:rsid w:val="00537C76"/>
    <w:rsid w:val="00537D0E"/>
    <w:rsid w:val="005701F3"/>
    <w:rsid w:val="005747A9"/>
    <w:rsid w:val="00577F51"/>
    <w:rsid w:val="00580BD4"/>
    <w:rsid w:val="005811CC"/>
    <w:rsid w:val="00583909"/>
    <w:rsid w:val="005852AE"/>
    <w:rsid w:val="00587EE8"/>
    <w:rsid w:val="00587F4F"/>
    <w:rsid w:val="005907B7"/>
    <w:rsid w:val="00591DED"/>
    <w:rsid w:val="005A77BE"/>
    <w:rsid w:val="005B2AFC"/>
    <w:rsid w:val="005B4AD0"/>
    <w:rsid w:val="005C37D2"/>
    <w:rsid w:val="005C4F29"/>
    <w:rsid w:val="005D3C12"/>
    <w:rsid w:val="005D640E"/>
    <w:rsid w:val="0060079C"/>
    <w:rsid w:val="006048A0"/>
    <w:rsid w:val="006066D3"/>
    <w:rsid w:val="00625716"/>
    <w:rsid w:val="00625C4A"/>
    <w:rsid w:val="00626DB1"/>
    <w:rsid w:val="00627900"/>
    <w:rsid w:val="0063218F"/>
    <w:rsid w:val="00635A0F"/>
    <w:rsid w:val="00645974"/>
    <w:rsid w:val="00661210"/>
    <w:rsid w:val="006678EB"/>
    <w:rsid w:val="00671B94"/>
    <w:rsid w:val="00674792"/>
    <w:rsid w:val="00674C4A"/>
    <w:rsid w:val="00691F7A"/>
    <w:rsid w:val="006A2138"/>
    <w:rsid w:val="006A30D1"/>
    <w:rsid w:val="006B73BC"/>
    <w:rsid w:val="006C53B4"/>
    <w:rsid w:val="006D2251"/>
    <w:rsid w:val="006E22B6"/>
    <w:rsid w:val="006E368D"/>
    <w:rsid w:val="006E4C58"/>
    <w:rsid w:val="006E6F02"/>
    <w:rsid w:val="006F2D02"/>
    <w:rsid w:val="006F39C9"/>
    <w:rsid w:val="00706F20"/>
    <w:rsid w:val="00710225"/>
    <w:rsid w:val="00711AE9"/>
    <w:rsid w:val="007146C4"/>
    <w:rsid w:val="00721122"/>
    <w:rsid w:val="00722ACB"/>
    <w:rsid w:val="00723641"/>
    <w:rsid w:val="00723A8E"/>
    <w:rsid w:val="00751732"/>
    <w:rsid w:val="0075792F"/>
    <w:rsid w:val="007618E5"/>
    <w:rsid w:val="007659E9"/>
    <w:rsid w:val="00771DF1"/>
    <w:rsid w:val="0079424F"/>
    <w:rsid w:val="007947AC"/>
    <w:rsid w:val="007965D7"/>
    <w:rsid w:val="007A7453"/>
    <w:rsid w:val="007A7ED1"/>
    <w:rsid w:val="007B26D9"/>
    <w:rsid w:val="007B7C73"/>
    <w:rsid w:val="007C6C8C"/>
    <w:rsid w:val="007D64E3"/>
    <w:rsid w:val="007D68E2"/>
    <w:rsid w:val="007E3588"/>
    <w:rsid w:val="007E5CB1"/>
    <w:rsid w:val="007F0426"/>
    <w:rsid w:val="007F4005"/>
    <w:rsid w:val="00802B77"/>
    <w:rsid w:val="0081234C"/>
    <w:rsid w:val="0082782C"/>
    <w:rsid w:val="008337F4"/>
    <w:rsid w:val="008365E3"/>
    <w:rsid w:val="00843DD9"/>
    <w:rsid w:val="008533B5"/>
    <w:rsid w:val="00854267"/>
    <w:rsid w:val="00862DA9"/>
    <w:rsid w:val="00867C7C"/>
    <w:rsid w:val="008710AF"/>
    <w:rsid w:val="0087359F"/>
    <w:rsid w:val="00882EBD"/>
    <w:rsid w:val="00887153"/>
    <w:rsid w:val="008967DB"/>
    <w:rsid w:val="008A2B5D"/>
    <w:rsid w:val="008A6990"/>
    <w:rsid w:val="008A789B"/>
    <w:rsid w:val="008B29E7"/>
    <w:rsid w:val="008D1B33"/>
    <w:rsid w:val="008E4C28"/>
    <w:rsid w:val="008E6ADC"/>
    <w:rsid w:val="008F1157"/>
    <w:rsid w:val="008F2855"/>
    <w:rsid w:val="00901724"/>
    <w:rsid w:val="00906D7E"/>
    <w:rsid w:val="00920A74"/>
    <w:rsid w:val="009277BA"/>
    <w:rsid w:val="00930943"/>
    <w:rsid w:val="00936AEC"/>
    <w:rsid w:val="00946431"/>
    <w:rsid w:val="00951CDD"/>
    <w:rsid w:val="0096401A"/>
    <w:rsid w:val="00964ACC"/>
    <w:rsid w:val="009655A2"/>
    <w:rsid w:val="009662E3"/>
    <w:rsid w:val="00974873"/>
    <w:rsid w:val="00981518"/>
    <w:rsid w:val="00982DEA"/>
    <w:rsid w:val="009851C8"/>
    <w:rsid w:val="00994296"/>
    <w:rsid w:val="00995F47"/>
    <w:rsid w:val="009A1C75"/>
    <w:rsid w:val="009D67E4"/>
    <w:rsid w:val="009E4019"/>
    <w:rsid w:val="009E603E"/>
    <w:rsid w:val="009F5A95"/>
    <w:rsid w:val="009F5F14"/>
    <w:rsid w:val="009F6E35"/>
    <w:rsid w:val="00A00A1B"/>
    <w:rsid w:val="00A011DF"/>
    <w:rsid w:val="00A01224"/>
    <w:rsid w:val="00A0374A"/>
    <w:rsid w:val="00A05460"/>
    <w:rsid w:val="00A06047"/>
    <w:rsid w:val="00A17419"/>
    <w:rsid w:val="00A212EF"/>
    <w:rsid w:val="00A26B80"/>
    <w:rsid w:val="00A34B6C"/>
    <w:rsid w:val="00A36206"/>
    <w:rsid w:val="00A425E7"/>
    <w:rsid w:val="00A426FA"/>
    <w:rsid w:val="00A44664"/>
    <w:rsid w:val="00A577D2"/>
    <w:rsid w:val="00A64C55"/>
    <w:rsid w:val="00A86E38"/>
    <w:rsid w:val="00A91714"/>
    <w:rsid w:val="00A94B85"/>
    <w:rsid w:val="00AA39AB"/>
    <w:rsid w:val="00AA457E"/>
    <w:rsid w:val="00AA629A"/>
    <w:rsid w:val="00AB7884"/>
    <w:rsid w:val="00AD0870"/>
    <w:rsid w:val="00AD3B52"/>
    <w:rsid w:val="00AE0297"/>
    <w:rsid w:val="00AE0C88"/>
    <w:rsid w:val="00B06AC1"/>
    <w:rsid w:val="00B23425"/>
    <w:rsid w:val="00B31900"/>
    <w:rsid w:val="00B3323F"/>
    <w:rsid w:val="00B3526A"/>
    <w:rsid w:val="00B36BB8"/>
    <w:rsid w:val="00B3716A"/>
    <w:rsid w:val="00B37B9E"/>
    <w:rsid w:val="00B400B8"/>
    <w:rsid w:val="00B42118"/>
    <w:rsid w:val="00B67F75"/>
    <w:rsid w:val="00B73CAA"/>
    <w:rsid w:val="00B9012B"/>
    <w:rsid w:val="00B91A09"/>
    <w:rsid w:val="00B93247"/>
    <w:rsid w:val="00B94FEC"/>
    <w:rsid w:val="00B95463"/>
    <w:rsid w:val="00B972FE"/>
    <w:rsid w:val="00BB4E88"/>
    <w:rsid w:val="00BB5477"/>
    <w:rsid w:val="00BB7BB6"/>
    <w:rsid w:val="00BD65C2"/>
    <w:rsid w:val="00BE047A"/>
    <w:rsid w:val="00BE38F8"/>
    <w:rsid w:val="00BE4874"/>
    <w:rsid w:val="00BE66C3"/>
    <w:rsid w:val="00BF6F57"/>
    <w:rsid w:val="00C018DA"/>
    <w:rsid w:val="00C03959"/>
    <w:rsid w:val="00C04E10"/>
    <w:rsid w:val="00C063AE"/>
    <w:rsid w:val="00C200F7"/>
    <w:rsid w:val="00C20E7C"/>
    <w:rsid w:val="00C23ECE"/>
    <w:rsid w:val="00C43D4E"/>
    <w:rsid w:val="00C44530"/>
    <w:rsid w:val="00C52A95"/>
    <w:rsid w:val="00C5642D"/>
    <w:rsid w:val="00C64D55"/>
    <w:rsid w:val="00C66861"/>
    <w:rsid w:val="00C76057"/>
    <w:rsid w:val="00C76790"/>
    <w:rsid w:val="00C85E2D"/>
    <w:rsid w:val="00C9689B"/>
    <w:rsid w:val="00C9733E"/>
    <w:rsid w:val="00CB44A2"/>
    <w:rsid w:val="00CC2D3D"/>
    <w:rsid w:val="00CC313F"/>
    <w:rsid w:val="00CC4B2C"/>
    <w:rsid w:val="00CD3671"/>
    <w:rsid w:val="00CD6693"/>
    <w:rsid w:val="00CD7346"/>
    <w:rsid w:val="00D07F03"/>
    <w:rsid w:val="00D14BD0"/>
    <w:rsid w:val="00D15447"/>
    <w:rsid w:val="00D17A7A"/>
    <w:rsid w:val="00D300DD"/>
    <w:rsid w:val="00D33217"/>
    <w:rsid w:val="00D34CBD"/>
    <w:rsid w:val="00D41E41"/>
    <w:rsid w:val="00D422EF"/>
    <w:rsid w:val="00D44BC3"/>
    <w:rsid w:val="00D50329"/>
    <w:rsid w:val="00D579A8"/>
    <w:rsid w:val="00D57AA9"/>
    <w:rsid w:val="00D63D6D"/>
    <w:rsid w:val="00D64A7A"/>
    <w:rsid w:val="00D66468"/>
    <w:rsid w:val="00D66C8B"/>
    <w:rsid w:val="00D7715A"/>
    <w:rsid w:val="00D82770"/>
    <w:rsid w:val="00D911A3"/>
    <w:rsid w:val="00D9746A"/>
    <w:rsid w:val="00DA57D7"/>
    <w:rsid w:val="00DD23CF"/>
    <w:rsid w:val="00DD2F53"/>
    <w:rsid w:val="00DD6F81"/>
    <w:rsid w:val="00DE425A"/>
    <w:rsid w:val="00DF15FC"/>
    <w:rsid w:val="00DF26EB"/>
    <w:rsid w:val="00DF4C7E"/>
    <w:rsid w:val="00DF70F2"/>
    <w:rsid w:val="00E05501"/>
    <w:rsid w:val="00E1204C"/>
    <w:rsid w:val="00E31B90"/>
    <w:rsid w:val="00E31E8E"/>
    <w:rsid w:val="00E35FA2"/>
    <w:rsid w:val="00E47049"/>
    <w:rsid w:val="00E727B8"/>
    <w:rsid w:val="00E7343F"/>
    <w:rsid w:val="00EB014D"/>
    <w:rsid w:val="00EB022D"/>
    <w:rsid w:val="00EB0E26"/>
    <w:rsid w:val="00EC1925"/>
    <w:rsid w:val="00EC61A9"/>
    <w:rsid w:val="00ED22BE"/>
    <w:rsid w:val="00ED4567"/>
    <w:rsid w:val="00ED5046"/>
    <w:rsid w:val="00ED5FFF"/>
    <w:rsid w:val="00F01F2F"/>
    <w:rsid w:val="00F115B2"/>
    <w:rsid w:val="00F126C4"/>
    <w:rsid w:val="00F313ED"/>
    <w:rsid w:val="00F358EE"/>
    <w:rsid w:val="00F43F08"/>
    <w:rsid w:val="00F63F63"/>
    <w:rsid w:val="00F6710C"/>
    <w:rsid w:val="00F70544"/>
    <w:rsid w:val="00F82336"/>
    <w:rsid w:val="00F8715E"/>
    <w:rsid w:val="00F97D21"/>
    <w:rsid w:val="00FA4244"/>
    <w:rsid w:val="00FA64BF"/>
    <w:rsid w:val="00FA6A8C"/>
    <w:rsid w:val="00FB7725"/>
    <w:rsid w:val="00FC265B"/>
    <w:rsid w:val="00FC3DDC"/>
    <w:rsid w:val="00FE6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8C81FE9"/>
  <w15:docId w15:val="{5BA0B2DB-E161-4E5D-A5A5-691A5CD94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1F7ADD"/>
    <w:pPr>
      <w:spacing w:line="240" w:lineRule="auto"/>
    </w:pPr>
    <w:rPr>
      <w:rFonts w:eastAsia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20CD5"/>
    <w:pPr>
      <w:keepNext/>
      <w:keepLines/>
      <w:spacing w:before="240" w:after="24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0CD5"/>
    <w:pPr>
      <w:keepNext/>
      <w:keepLines/>
      <w:spacing w:before="200"/>
      <w:outlineLvl w:val="1"/>
    </w:pPr>
    <w:rPr>
      <w:rFonts w:eastAsiaTheme="majorEastAsia" w:cstheme="majorBidi"/>
      <w:color w:val="000000" w:themeColor="text1"/>
      <w:szCs w:val="26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enteredtitle">
    <w:name w:val="centeredtitle"/>
    <w:basedOn w:val="Normal"/>
    <w:next w:val="Normal"/>
    <w:rsid w:val="00386F09"/>
    <w:pPr>
      <w:tabs>
        <w:tab w:val="left" w:pos="4320"/>
      </w:tabs>
      <w:jc w:val="center"/>
    </w:pPr>
    <w:rPr>
      <w:rFonts w:cs="Arial"/>
      <w:b/>
      <w:color w:val="000000"/>
      <w:sz w:val="32"/>
    </w:rPr>
  </w:style>
  <w:style w:type="paragraph" w:customStyle="1" w:styleId="centeredsubtitle">
    <w:name w:val="centeredsubtitle"/>
    <w:basedOn w:val="Normal"/>
    <w:next w:val="Normal"/>
    <w:rsid w:val="00386F09"/>
    <w:pPr>
      <w:tabs>
        <w:tab w:val="left" w:pos="4320"/>
      </w:tabs>
      <w:spacing w:before="120"/>
      <w:jc w:val="center"/>
    </w:pPr>
    <w:rPr>
      <w:rFonts w:cs="Arial"/>
      <w:b/>
      <w:i/>
      <w:color w:val="000000"/>
      <w:sz w:val="28"/>
    </w:rPr>
  </w:style>
  <w:style w:type="paragraph" w:customStyle="1" w:styleId="sectionhead">
    <w:name w:val="sectionhead"/>
    <w:basedOn w:val="Normal"/>
    <w:next w:val="Normal"/>
    <w:link w:val="sectionheadChar"/>
    <w:rsid w:val="00A0374A"/>
    <w:pPr>
      <w:tabs>
        <w:tab w:val="left" w:pos="4320"/>
        <w:tab w:val="left" w:pos="4680"/>
      </w:tabs>
      <w:spacing w:before="240"/>
      <w:outlineLvl w:val="0"/>
    </w:pPr>
    <w:rPr>
      <w:rFonts w:asciiTheme="majorHAnsi" w:hAnsiTheme="majorHAnsi" w:cs="Arial"/>
      <w:b/>
      <w:color w:val="000000"/>
      <w:sz w:val="28"/>
      <w:szCs w:val="28"/>
    </w:rPr>
  </w:style>
  <w:style w:type="character" w:customStyle="1" w:styleId="fieldlabel">
    <w:name w:val="fieldlabel"/>
    <w:basedOn w:val="DefaultParagraphFont"/>
    <w:rsid w:val="00386F09"/>
    <w:rPr>
      <w:rFonts w:ascii="Arial" w:hAnsi="Arial"/>
      <w:color w:val="000000"/>
      <w:sz w:val="20"/>
    </w:rPr>
  </w:style>
  <w:style w:type="character" w:customStyle="1" w:styleId="literalvalue">
    <w:name w:val="literalvalue"/>
    <w:basedOn w:val="DefaultParagraphFont"/>
    <w:rsid w:val="00386F09"/>
    <w:rPr>
      <w:rFonts w:ascii="Lucida Console" w:hAnsi="Lucida Console" w:cs="Courier New"/>
      <w:b/>
      <w:color w:val="0000FF"/>
    </w:rPr>
  </w:style>
  <w:style w:type="character" w:customStyle="1" w:styleId="sectionheadChar">
    <w:name w:val="sectionhead Char"/>
    <w:basedOn w:val="DefaultParagraphFont"/>
    <w:link w:val="sectionhead"/>
    <w:rsid w:val="00A0374A"/>
    <w:rPr>
      <w:rFonts w:asciiTheme="majorHAnsi" w:eastAsia="Times New Roman" w:hAnsiTheme="majorHAnsi" w:cs="Arial"/>
      <w:b/>
      <w:color w:val="000000"/>
      <w:sz w:val="28"/>
      <w:szCs w:val="28"/>
    </w:rPr>
  </w:style>
  <w:style w:type="paragraph" w:styleId="HTMLPreformatted">
    <w:name w:val="HTML Preformatted"/>
    <w:basedOn w:val="Normal"/>
    <w:link w:val="HTMLPreformattedChar"/>
    <w:rsid w:val="00386F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Cs w:val="20"/>
    </w:rPr>
  </w:style>
  <w:style w:type="character" w:customStyle="1" w:styleId="HTMLPreformattedChar">
    <w:name w:val="HTML Preformatted Char"/>
    <w:basedOn w:val="DefaultParagraphFont"/>
    <w:link w:val="HTMLPreformatted"/>
    <w:rsid w:val="00386F09"/>
    <w:rPr>
      <w:rFonts w:ascii="Courier New" w:eastAsia="Times New Roman" w:hAnsi="Courier New" w:cs="Courier New"/>
      <w:sz w:val="20"/>
      <w:szCs w:val="20"/>
    </w:rPr>
  </w:style>
  <w:style w:type="paragraph" w:customStyle="1" w:styleId="Body">
    <w:name w:val="Body"/>
    <w:uiPriority w:val="99"/>
    <w:rsid w:val="00386F09"/>
    <w:pPr>
      <w:autoSpaceDE w:val="0"/>
      <w:autoSpaceDN w:val="0"/>
      <w:adjustRightInd w:val="0"/>
      <w:spacing w:after="0" w:line="280" w:lineRule="atLeast"/>
    </w:pPr>
    <w:rPr>
      <w:rFonts w:ascii="Times New Roman" w:eastAsia="Times New Roman" w:hAnsi="Times New Roman" w:cs="Times New Roman"/>
      <w:color w:val="000000"/>
      <w:w w:val="0"/>
      <w:sz w:val="24"/>
      <w:szCs w:val="24"/>
    </w:rPr>
  </w:style>
  <w:style w:type="character" w:styleId="Hyperlink">
    <w:name w:val="Hyperlink"/>
    <w:basedOn w:val="DefaultParagraphFont"/>
    <w:uiPriority w:val="99"/>
    <w:rsid w:val="00386F09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8E4C2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E4C28"/>
    <w:rPr>
      <w:rFonts w:ascii="Arial" w:eastAsia="Times New Roman" w:hAnsi="Arial" w:cs="Times New Roman"/>
      <w:sz w:val="20"/>
      <w:szCs w:val="24"/>
    </w:rPr>
  </w:style>
  <w:style w:type="paragraph" w:styleId="Footer">
    <w:name w:val="footer"/>
    <w:basedOn w:val="Normal"/>
    <w:link w:val="FooterChar"/>
    <w:uiPriority w:val="99"/>
    <w:unhideWhenUsed/>
    <w:rsid w:val="008E4C2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E4C28"/>
    <w:rPr>
      <w:rFonts w:ascii="Arial" w:eastAsia="Times New Roman" w:hAnsi="Arial" w:cs="Times New Roman"/>
      <w:sz w:val="20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E4C2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4C28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64A7A"/>
    <w:pPr>
      <w:ind w:left="720"/>
      <w:contextualSpacing/>
    </w:pPr>
  </w:style>
  <w:style w:type="paragraph" w:customStyle="1" w:styleId="Default">
    <w:name w:val="Default"/>
    <w:rsid w:val="005B2AFC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25145F"/>
    <w:rPr>
      <w:rFonts w:ascii="Times New Roman" w:hAnsi="Times New Roma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25145F"/>
    <w:rPr>
      <w:rFonts w:ascii="Times New Roman" w:eastAsia="Times New Roman" w:hAnsi="Times New Roman" w:cs="Times New Roman"/>
      <w:sz w:val="24"/>
      <w:szCs w:val="24"/>
    </w:rPr>
  </w:style>
  <w:style w:type="character" w:customStyle="1" w:styleId="Select-Char">
    <w:name w:val="Select-Char"/>
    <w:basedOn w:val="DefaultParagraphFont"/>
    <w:uiPriority w:val="1"/>
    <w:qFormat/>
    <w:rsid w:val="0033390F"/>
    <w:rPr>
      <w:rFonts w:asciiTheme="minorHAnsi" w:hAnsiTheme="minorHAnsi"/>
      <w:b/>
      <w:sz w:val="22"/>
      <w:szCs w:val="22"/>
    </w:rPr>
  </w:style>
  <w:style w:type="character" w:customStyle="1" w:styleId="Path-Char">
    <w:name w:val="Path-Char"/>
    <w:basedOn w:val="fieldlabel"/>
    <w:uiPriority w:val="1"/>
    <w:qFormat/>
    <w:rsid w:val="0033390F"/>
    <w:rPr>
      <w:rFonts w:ascii="Lucida Console" w:hAnsi="Lucida Console"/>
      <w:color w:val="000000"/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A0604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60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120CD5"/>
    <w:rPr>
      <w:rFonts w:eastAsiaTheme="majorEastAsia" w:cstheme="majorBidi"/>
      <w:b/>
      <w:color w:val="000000" w:themeColor="text1"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20CD5"/>
    <w:rPr>
      <w:rFonts w:eastAsiaTheme="majorEastAsia" w:cstheme="majorBidi"/>
      <w:color w:val="000000" w:themeColor="text1"/>
      <w:sz w:val="24"/>
      <w:szCs w:val="26"/>
      <w:u w:val="single"/>
    </w:rPr>
  </w:style>
  <w:style w:type="character" w:styleId="BookTitle">
    <w:name w:val="Book Title"/>
    <w:basedOn w:val="DefaultParagraphFont"/>
    <w:uiPriority w:val="33"/>
    <w:qFormat/>
    <w:rsid w:val="00C66861"/>
    <w:rPr>
      <w:b/>
      <w:bCs/>
      <w:i/>
      <w:iCs/>
      <w:spacing w:val="5"/>
    </w:rPr>
  </w:style>
  <w:style w:type="character" w:styleId="Strong">
    <w:name w:val="Strong"/>
    <w:basedOn w:val="DefaultParagraphFont"/>
    <w:uiPriority w:val="22"/>
    <w:qFormat/>
    <w:rsid w:val="00B91A09"/>
    <w:rPr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82782C"/>
    <w:pPr>
      <w:spacing w:before="480" w:after="0" w:line="276" w:lineRule="auto"/>
      <w:outlineLvl w:val="9"/>
    </w:pPr>
    <w:rPr>
      <w:b w:val="0"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2782C"/>
    <w:pPr>
      <w:spacing w:before="120" w:after="0"/>
    </w:pPr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82782C"/>
    <w:pPr>
      <w:spacing w:after="0"/>
      <w:ind w:left="20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2782C"/>
    <w:pPr>
      <w:spacing w:after="0"/>
      <w:ind w:left="40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2782C"/>
    <w:pPr>
      <w:spacing w:after="0"/>
      <w:ind w:left="600"/>
    </w:pPr>
    <w:rPr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2782C"/>
    <w:pPr>
      <w:spacing w:after="0"/>
      <w:ind w:left="800"/>
    </w:pPr>
    <w:rPr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2782C"/>
    <w:pPr>
      <w:spacing w:after="0"/>
      <w:ind w:left="1000"/>
    </w:pPr>
    <w:rPr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2782C"/>
    <w:pPr>
      <w:spacing w:after="0"/>
      <w:ind w:left="1200"/>
    </w:pPr>
    <w:rPr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2782C"/>
    <w:pPr>
      <w:spacing w:after="0"/>
      <w:ind w:left="1400"/>
    </w:pPr>
    <w:rPr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2782C"/>
    <w:pPr>
      <w:spacing w:after="0"/>
      <w:ind w:left="1600"/>
    </w:pPr>
    <w:rPr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1A2F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926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91964\Downloads\Lab_Book_Template_V1.5_NS1_NS2%20(12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F9E35E042DBD5488EA37BF1C76AED1D" ma:contentTypeVersion="4" ma:contentTypeDescription="Create a new document." ma:contentTypeScope="" ma:versionID="d538f8a31aa678358af0a54d4d497125">
  <xsd:schema xmlns:xsd="http://www.w3.org/2001/XMLSchema" xmlns:xs="http://www.w3.org/2001/XMLSchema" xmlns:p="http://schemas.microsoft.com/office/2006/metadata/properties" xmlns:ns2="318a2a06-b206-4d9b-9437-42c650c14bcb" targetNamespace="http://schemas.microsoft.com/office/2006/metadata/properties" ma:root="true" ma:fieldsID="d0311c9680c3cf8e9b0dcd33caab0d20" ns2:_="">
    <xsd:import namespace="318a2a06-b206-4d9b-9437-42c650c14bc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8a2a06-b206-4d9b-9437-42c650c14bc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5C8BEC9-C0BB-4278-B6DA-4742CEC3BD4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1241D32-FE8E-45C6-8233-34E3193568D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7ACD9E8-D23C-42D9-AE8D-064819746A22}">
  <ds:schemaRefs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1572A20B-DF00-4768-86FF-14F570A905D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18a2a06-b206-4d9b-9437-42c650c14bc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Lab_Book_Template_V1.5_NS1_NS2 (12)</Template>
  <TotalTime>31</TotalTime>
  <Pages>13</Pages>
  <Words>483</Words>
  <Characters>2758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Configuration Sheet for Student 1A</vt:lpstr>
    </vt:vector>
  </TitlesOfParts>
  <Company>VMware, Inc.</Company>
  <LinksUpToDate>false</LinksUpToDate>
  <CharactersWithSpaces>3235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Configuration Sheet for Student 1A</dc:title>
  <dc:subject/>
  <dc:creator>Nikita Dhingra</dc:creator>
  <cp:keywords/>
  <dc:description/>
  <cp:lastModifiedBy>Nikita Dhingra</cp:lastModifiedBy>
  <cp:revision>24</cp:revision>
  <dcterms:created xsi:type="dcterms:W3CDTF">2023-07-29T20:27:00Z</dcterms:created>
  <dcterms:modified xsi:type="dcterms:W3CDTF">2024-04-28T23:16:00Z</dcterms:modified>
  <cp:contentStatus>Draft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0x0101006F9E35E042DBD5488EA37BF1C76AED1D</vt:lpwstr>
  </property>
</Properties>
</file>